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257" w:rsidRDefault="00021257" w:rsidP="00021257">
      <w:pPr>
        <w:pStyle w:val="Title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Ex</w:t>
      </w:r>
      <w:r w:rsidR="00D62EB5">
        <w:rPr>
          <w:rFonts w:ascii="Batang" w:eastAsia="Batang" w:hAnsi="Batang" w:cs="Batang"/>
          <w:lang w:eastAsia="ko-KR"/>
        </w:rPr>
        <w:t>29</w:t>
      </w:r>
      <w:bookmarkStart w:id="0" w:name="_GoBack"/>
      <w:bookmarkEnd w:id="0"/>
      <w:r>
        <w:rPr>
          <w:rFonts w:ascii="Batang" w:eastAsia="Batang" w:hAnsi="Batang" w:cs="Batang"/>
          <w:lang w:eastAsia="ko-KR"/>
        </w:rPr>
        <w:t>_</w:t>
      </w:r>
      <w:r>
        <w:rPr>
          <w:rFonts w:ascii="Batang" w:eastAsia="Batang" w:hAnsi="Batang" w:cs="Batang" w:hint="eastAsia"/>
          <w:lang w:eastAsia="ko-KR"/>
        </w:rPr>
        <w:t>더</w:t>
      </w:r>
      <w:r>
        <w:rPr>
          <w:rFonts w:ascii="Batang" w:eastAsia="Batang" w:hAnsi="Batang" w:cs="Batang"/>
          <w:lang w:eastAsia="ko-KR"/>
        </w:rPr>
        <w:t>_</w:t>
      </w:r>
      <w:r>
        <w:rPr>
          <w:rFonts w:ascii="Batang" w:eastAsia="Batang" w:hAnsi="Batang" w:cs="Batang" w:hint="eastAsia"/>
          <w:lang w:eastAsia="ko-KR"/>
        </w:rPr>
        <w:t>해보기</w:t>
      </w:r>
    </w:p>
    <w:p w:rsidR="00021257" w:rsidRPr="00021257" w:rsidRDefault="00021257" w:rsidP="00021257">
      <w:pPr>
        <w:rPr>
          <w:lang w:eastAsia="ko-KR"/>
        </w:rPr>
      </w:pP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</w:p>
    <w:p w:rsidR="00021257" w:rsidRDefault="00021257" w:rsidP="00021257">
      <w:pPr>
        <w:rPr>
          <w:lang w:eastAsia="ko-KR"/>
        </w:rPr>
      </w:pPr>
    </w:p>
    <w:p w:rsidR="00021257" w:rsidRPr="00021257" w:rsidRDefault="00021257" w:rsidP="00021257">
      <w:pPr>
        <w:pStyle w:val="Heading2"/>
        <w:rPr>
          <w:lang w:eastAsia="ko-KR"/>
        </w:rPr>
      </w:pPr>
      <w:r>
        <w:rPr>
          <w:lang w:eastAsia="ko-KR"/>
        </w:rPr>
        <w:t>1).</w:t>
      </w: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Pr="00021257" w:rsidRDefault="00021257" w:rsidP="00021257">
      <w:pPr>
        <w:pStyle w:val="Heading2"/>
        <w:rPr>
          <w:lang w:eastAsia="ko-KR"/>
        </w:rPr>
      </w:pPr>
      <w:r>
        <w:rPr>
          <w:lang w:eastAsia="ko-KR"/>
        </w:rPr>
        <w:t>2).</w:t>
      </w: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English Words to learn ( =&gt; dev dictionary )</w:t>
      </w:r>
    </w:p>
    <w:p w:rsidR="00021257" w:rsidRDefault="00021257" w:rsidP="00021257">
      <w:pPr>
        <w:rPr>
          <w:lang w:eastAsia="ko-KR"/>
        </w:rPr>
      </w:pPr>
    </w:p>
    <w:p w:rsidR="00021257" w:rsidRP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Pr="00021257" w:rsidRDefault="00021257" w:rsidP="00021257">
      <w:pPr>
        <w:pStyle w:val="Heading1"/>
        <w:rPr>
          <w:lang w:eastAsia="ko-KR"/>
        </w:rPr>
      </w:pPr>
    </w:p>
    <w:sectPr w:rsidR="00021257" w:rsidRPr="00021257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0295"/>
    <w:multiLevelType w:val="hybridMultilevel"/>
    <w:tmpl w:val="94E6A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B21C1"/>
    <w:multiLevelType w:val="hybridMultilevel"/>
    <w:tmpl w:val="A458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B5"/>
    <w:rsid w:val="00021257"/>
    <w:rsid w:val="003346EA"/>
    <w:rsid w:val="003527D6"/>
    <w:rsid w:val="00365155"/>
    <w:rsid w:val="00492A5C"/>
    <w:rsid w:val="005531B3"/>
    <w:rsid w:val="005A4967"/>
    <w:rsid w:val="005A5D46"/>
    <w:rsid w:val="00887444"/>
    <w:rsid w:val="00987F65"/>
    <w:rsid w:val="00A4165C"/>
    <w:rsid w:val="00AF2604"/>
    <w:rsid w:val="00B0587C"/>
    <w:rsid w:val="00B53A7A"/>
    <w:rsid w:val="00C20CE0"/>
    <w:rsid w:val="00C8486A"/>
    <w:rsid w:val="00C96B98"/>
    <w:rsid w:val="00CB6CE3"/>
    <w:rsid w:val="00CC02B9"/>
    <w:rsid w:val="00D04996"/>
    <w:rsid w:val="00D44ED7"/>
    <w:rsid w:val="00D62EB5"/>
    <w:rsid w:val="00DC6944"/>
    <w:rsid w:val="00E654E2"/>
    <w:rsid w:val="00E900DC"/>
    <w:rsid w:val="00F23A06"/>
    <w:rsid w:val="00F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94900"/>
  <w14:defaultImageDpi w14:val="32767"/>
  <w15:chartTrackingRefBased/>
  <w15:docId w15:val="{2EC8F2B6-C423-DE48-BF5F-38C2A3C0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2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2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25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21257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2125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12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125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cky/Library/Group%20Containers/UBF8T346G9.Office/User%20Content.localized/Templates.localized/&#4355;&#4453;&#4370;&#4450;&#4359;&#4457;&#4352;&#446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더해보기.dotx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한석희</dc:creator>
  <cp:keywords/>
  <dc:description/>
  <cp:lastModifiedBy>han seokhee</cp:lastModifiedBy>
  <cp:revision>2</cp:revision>
  <dcterms:created xsi:type="dcterms:W3CDTF">2019-02-18T02:37:00Z</dcterms:created>
  <dcterms:modified xsi:type="dcterms:W3CDTF">2019-02-18T05:33:00Z</dcterms:modified>
</cp:coreProperties>
</file>