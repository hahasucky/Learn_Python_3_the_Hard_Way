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4EFD" w14:textId="77777777" w:rsidR="00021257" w:rsidRDefault="00021257" w:rsidP="00021257">
      <w:pPr>
        <w:pStyle w:val="Title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Ex</w:t>
      </w:r>
      <w:r w:rsidR="00A13A59">
        <w:rPr>
          <w:rFonts w:ascii="Batang" w:eastAsia="Batang" w:hAnsi="Batang" w:cs="Batang"/>
          <w:lang w:eastAsia="ko-KR"/>
        </w:rPr>
        <w:t>23</w:t>
      </w:r>
      <w:r>
        <w:rPr>
          <w:rFonts w:ascii="Batang" w:eastAsia="Batang" w:hAnsi="Batang" w:cs="Batang"/>
          <w:lang w:eastAsia="ko-KR"/>
        </w:rPr>
        <w:t>_</w:t>
      </w:r>
      <w:r>
        <w:rPr>
          <w:rFonts w:ascii="Batang" w:eastAsia="Batang" w:hAnsi="Batang" w:cs="Batang" w:hint="eastAsia"/>
          <w:lang w:eastAsia="ko-KR"/>
        </w:rPr>
        <w:t>더</w:t>
      </w:r>
      <w:r>
        <w:rPr>
          <w:rFonts w:ascii="Batang" w:eastAsia="Batang" w:hAnsi="Batang" w:cs="Batang"/>
          <w:lang w:eastAsia="ko-KR"/>
        </w:rPr>
        <w:t>_</w:t>
      </w:r>
      <w:r>
        <w:rPr>
          <w:rFonts w:ascii="Batang" w:eastAsia="Batang" w:hAnsi="Batang" w:cs="Batang" w:hint="eastAsia"/>
          <w:lang w:eastAsia="ko-KR"/>
        </w:rPr>
        <w:t>해보기</w:t>
      </w:r>
    </w:p>
    <w:p w14:paraId="6ACFF315" w14:textId="77777777" w:rsidR="00021257" w:rsidRPr="00021257" w:rsidRDefault="00021257" w:rsidP="00021257">
      <w:pPr>
        <w:rPr>
          <w:lang w:eastAsia="ko-KR"/>
        </w:rPr>
      </w:pPr>
    </w:p>
    <w:p w14:paraId="46AD6F27" w14:textId="77777777" w:rsidR="007C6496" w:rsidRDefault="00021257" w:rsidP="007C6496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A13A59">
        <w:rPr>
          <w:rFonts w:ascii="Batang" w:eastAsia="Batang" w:hAnsi="Batang" w:cs="Batang" w:hint="eastAsia"/>
          <w:lang w:eastAsia="ko-KR"/>
        </w:rPr>
        <w:t xml:space="preserve"> </w:t>
      </w:r>
      <w:r w:rsidR="00A13A59">
        <w:rPr>
          <w:rFonts w:ascii="Batang" w:eastAsia="Batang" w:hAnsi="Batang" w:cs="Batang"/>
          <w:lang w:eastAsia="ko-KR"/>
        </w:rPr>
        <w:t xml:space="preserve">: </w:t>
      </w:r>
      <w:r w:rsidR="00A13A59">
        <w:rPr>
          <w:rFonts w:ascii="Batang" w:eastAsia="Batang" w:hAnsi="Batang" w:cs="Batang" w:hint="eastAsia"/>
          <w:lang w:eastAsia="ko-KR"/>
        </w:rPr>
        <w:t xml:space="preserve">다른 인코딩으로 된 텍스트를 </w:t>
      </w:r>
      <w:r w:rsidR="00A13A59">
        <w:rPr>
          <w:rFonts w:ascii="Batang" w:eastAsia="Batang" w:hAnsi="Batang" w:cs="Batang"/>
          <w:lang w:eastAsia="ko-KR"/>
        </w:rPr>
        <w:t xml:space="preserve"> ex23.py</w:t>
      </w:r>
      <w:r w:rsidR="00A13A59">
        <w:rPr>
          <w:rFonts w:ascii="Batang" w:eastAsia="Batang" w:hAnsi="Batang" w:cs="Batang" w:hint="eastAsia"/>
          <w:lang w:eastAsia="ko-KR"/>
        </w:rPr>
        <w:t xml:space="preserve"> 에 넣어보고,</w:t>
      </w:r>
      <w:r w:rsidR="00A13A59">
        <w:rPr>
          <w:rFonts w:ascii="Batang" w:eastAsia="Batang" w:hAnsi="Batang" w:cs="Batang"/>
          <w:lang w:eastAsia="ko-KR"/>
        </w:rPr>
        <w:t xml:space="preserve"> </w:t>
      </w:r>
      <w:r w:rsidR="00A13A59">
        <w:rPr>
          <w:rFonts w:ascii="Batang" w:eastAsia="Batang" w:hAnsi="Batang" w:cs="Batang" w:hint="eastAsia"/>
          <w:lang w:eastAsia="ko-KR"/>
        </w:rPr>
        <w:t>어떻게 깨지나 봐라.</w:t>
      </w:r>
      <w:r w:rsidR="00A13A59">
        <w:rPr>
          <w:rFonts w:ascii="Batang" w:eastAsia="Batang" w:hAnsi="Batang" w:cs="Batang"/>
          <w:lang w:eastAsia="ko-KR"/>
        </w:rPr>
        <w:t xml:space="preserve"> </w:t>
      </w:r>
    </w:p>
    <w:p w14:paraId="068E1532" w14:textId="77777777" w:rsidR="007C6496" w:rsidRDefault="007C6496" w:rsidP="007C6496">
      <w:pPr>
        <w:rPr>
          <w:lang w:eastAsia="ko-KR"/>
        </w:rPr>
      </w:pPr>
    </w:p>
    <w:p w14:paraId="13CFD378" w14:textId="77777777" w:rsidR="007C6496" w:rsidRPr="007C6496" w:rsidRDefault="007C6496" w:rsidP="007C649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다른 인코딩으로 바이트 저장되어있는 텍스트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 xml:space="preserve">그거를 </w:t>
      </w:r>
      <w:r>
        <w:rPr>
          <w:rFonts w:ascii="Batang" w:eastAsia="Batang" w:hAnsi="Batang" w:cs="Batang"/>
          <w:lang w:eastAsia="ko-KR"/>
        </w:rPr>
        <w:t>utf-8</w:t>
      </w:r>
      <w:r>
        <w:rPr>
          <w:rFonts w:ascii="Batang" w:eastAsia="Batang" w:hAnsi="Batang" w:cs="Batang" w:hint="eastAsia"/>
          <w:lang w:eastAsia="ko-KR"/>
        </w:rPr>
        <w:t>로 열려면 당연히 오류가 나겠지.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한번 해보지머.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그냥 내가 텍스트를 쓰자.</w:t>
      </w:r>
      <w:r>
        <w:rPr>
          <w:rFonts w:ascii="Batang" w:eastAsia="Batang" w:hAnsi="Batang" w:cs="Batang"/>
          <w:lang w:eastAsia="ko-KR"/>
        </w:rPr>
        <w:t xml:space="preserve"> Open</w:t>
      </w:r>
      <w:r>
        <w:rPr>
          <w:rFonts w:ascii="Batang" w:eastAsia="Batang" w:hAnsi="Batang" w:cs="Batang" w:hint="eastAsia"/>
          <w:lang w:eastAsia="ko-KR"/>
        </w:rPr>
        <w:t>에서 애초에 디코드를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못함</w:t>
      </w:r>
      <w:r>
        <w:rPr>
          <w:rFonts w:ascii="Batang" w:eastAsia="Batang" w:hAnsi="Batang" w:cs="Batang"/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인코딩 되는 체계가 달라서.</w:t>
      </w:r>
    </w:p>
    <w:p w14:paraId="26F04DD4" w14:textId="77777777" w:rsidR="00021257" w:rsidRDefault="00021257" w:rsidP="00021257">
      <w:pPr>
        <w:rPr>
          <w:lang w:eastAsia="ko-KR"/>
        </w:rPr>
      </w:pPr>
    </w:p>
    <w:p w14:paraId="6BE6906F" w14:textId="77777777"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7C6496">
        <w:rPr>
          <w:rFonts w:ascii="Batang" w:eastAsia="Batang" w:hAnsi="Batang" w:cs="Batang" w:hint="eastAsia"/>
          <w:lang w:eastAsia="ko-KR"/>
        </w:rPr>
        <w:t xml:space="preserve"> </w:t>
      </w:r>
      <w:r w:rsidR="007C6496">
        <w:rPr>
          <w:rFonts w:ascii="Batang" w:eastAsia="Batang" w:hAnsi="Batang" w:cs="Batang"/>
          <w:lang w:eastAsia="ko-KR"/>
        </w:rPr>
        <w:t xml:space="preserve">: </w:t>
      </w:r>
      <w:r w:rsidR="007C6496">
        <w:rPr>
          <w:rFonts w:ascii="Batang" w:eastAsia="Batang" w:hAnsi="Batang" w:cs="Batang" w:hint="eastAsia"/>
          <w:lang w:eastAsia="ko-KR"/>
        </w:rPr>
        <w:t>존재하지 않는 인코더를 넣으면 어떻게 될까?</w:t>
      </w:r>
    </w:p>
    <w:p w14:paraId="073FEB0A" w14:textId="77777777" w:rsidR="007C6496" w:rsidRPr="007C6496" w:rsidRDefault="007C6496" w:rsidP="007C6496">
      <w:pPr>
        <w:rPr>
          <w:lang w:eastAsia="ko-KR"/>
        </w:rPr>
      </w:pPr>
      <w:r w:rsidRPr="007C6496">
        <w:rPr>
          <w:lang w:eastAsia="ko-KR"/>
        </w:rPr>
        <w:drawing>
          <wp:inline distT="0" distB="0" distL="0" distR="0" wp14:anchorId="65637E7C" wp14:editId="34F84EF6">
            <wp:extent cx="5727700" cy="2404110"/>
            <wp:effectExtent l="0" t="0" r="0" b="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83B9" w14:textId="77777777" w:rsidR="00021257" w:rsidRPr="007C6496" w:rsidRDefault="007C6496" w:rsidP="007C649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인코더 조회 에러가 난다.</w:t>
      </w:r>
      <w:r>
        <w:rPr>
          <w:rFonts w:ascii="Batang" w:eastAsia="Batang" w:hAnsi="Batang" w:cs="Batang"/>
          <w:lang w:eastAsia="ko-KR"/>
        </w:rPr>
        <w:t xml:space="preserve"> Unknowd encoding variable </w:t>
      </w:r>
      <w:r>
        <w:rPr>
          <w:rFonts w:ascii="Batang" w:eastAsia="Batang" w:hAnsi="Batang" w:cs="Batang" w:hint="eastAsia"/>
          <w:lang w:eastAsia="ko-KR"/>
        </w:rPr>
        <w:t>이라고 함.</w:t>
      </w:r>
    </w:p>
    <w:p w14:paraId="3F5226AD" w14:textId="77777777"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7C6496">
        <w:rPr>
          <w:rFonts w:ascii="Batang" w:eastAsia="Batang" w:hAnsi="Batang" w:cs="Batang"/>
          <w:lang w:eastAsia="ko-KR"/>
        </w:rPr>
        <w:t xml:space="preserve"> : </w:t>
      </w:r>
      <w:r w:rsidR="007C6496">
        <w:rPr>
          <w:rFonts w:ascii="Batang" w:eastAsia="Batang" w:hAnsi="Batang" w:cs="Batang" w:hint="eastAsia"/>
          <w:lang w:eastAsia="ko-KR"/>
        </w:rPr>
        <w:t xml:space="preserve">이 스크립트와 정반대로 </w:t>
      </w:r>
      <w:r w:rsidR="007C6496">
        <w:rPr>
          <w:rFonts w:ascii="Batang" w:eastAsia="Batang" w:hAnsi="Batang" w:cs="Batang"/>
          <w:lang w:eastAsia="ko-KR"/>
        </w:rPr>
        <w:t>UTF-8</w:t>
      </w:r>
      <w:r w:rsidR="007C6496">
        <w:rPr>
          <w:rFonts w:ascii="Batang" w:eastAsia="Batang" w:hAnsi="Batang" w:cs="Batang" w:hint="eastAsia"/>
          <w:lang w:eastAsia="ko-KR"/>
        </w:rPr>
        <w:t xml:space="preserve">문자열 대신 </w:t>
      </w:r>
      <w:r w:rsidR="007C6496">
        <w:rPr>
          <w:rFonts w:ascii="Batang" w:eastAsia="Batang" w:hAnsi="Batang" w:cs="Batang"/>
          <w:lang w:eastAsia="ko-KR"/>
        </w:rPr>
        <w:t>b’’</w:t>
      </w:r>
      <w:r w:rsidR="007C6496">
        <w:rPr>
          <w:rFonts w:ascii="Batang" w:eastAsia="Batang" w:hAnsi="Batang" w:cs="Batang" w:hint="eastAsia"/>
          <w:lang w:eastAsia="ko-KR"/>
        </w:rPr>
        <w:t>바이트열을 쓰도록 고쳐보세요</w:t>
      </w:r>
      <w:r w:rsidR="007C6496">
        <w:rPr>
          <w:rFonts w:ascii="Batang" w:eastAsia="Batang" w:hAnsi="Batang" w:cs="Batang"/>
          <w:lang w:eastAsia="ko-KR"/>
        </w:rPr>
        <w:t>.</w:t>
      </w:r>
    </w:p>
    <w:p w14:paraId="4DA285DA" w14:textId="77777777" w:rsidR="007C6496" w:rsidRDefault="007C6496" w:rsidP="007C6496">
      <w:pPr>
        <w:rPr>
          <w:lang w:eastAsia="ko-KR"/>
        </w:rPr>
      </w:pPr>
    </w:p>
    <w:p w14:paraId="6EF5CF37" w14:textId="77777777" w:rsidR="007C6496" w:rsidRPr="007C6496" w:rsidRDefault="007C6496" w:rsidP="007C6496">
      <w:pPr>
        <w:rPr>
          <w:lang w:eastAsia="ko-KR"/>
        </w:rPr>
      </w:pPr>
      <w:r w:rsidRPr="007C6496">
        <w:rPr>
          <w:lang w:eastAsia="ko-KR"/>
        </w:rPr>
        <w:lastRenderedPageBreak/>
        <w:drawing>
          <wp:inline distT="0" distB="0" distL="0" distR="0" wp14:anchorId="34FA0D22" wp14:editId="77D69C0D">
            <wp:extent cx="5727700" cy="4394835"/>
            <wp:effectExtent l="0" t="0" r="0" b="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54B5" w14:textId="77777777" w:rsidR="00021257" w:rsidRDefault="00021257" w:rsidP="00021257">
      <w:pPr>
        <w:rPr>
          <w:lang w:eastAsia="ko-KR"/>
        </w:rPr>
      </w:pPr>
    </w:p>
    <w:p w14:paraId="1E8D9AF8" w14:textId="77777777" w:rsidR="00021257" w:rsidRPr="007C6496" w:rsidRDefault="007C6496" w:rsidP="0002125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I didn’t understand what you are saying Zed. As far as I undersood, you want me to firstly read the str in byte mode ( which is saved in utf-8 encoding byte in the disk ) and readline in b-str and then unlike the original ex23.py decode it first into “cooked str” and later convert it back into raw string. So above is what I did.</w:t>
      </w:r>
      <w:r w:rsidR="00867284">
        <w:rPr>
          <w:rFonts w:ascii="Batang" w:eastAsia="Batang" w:hAnsi="Batang" w:cs="Batang" w:hint="eastAsia"/>
          <w:lang w:eastAsia="ko-KR"/>
        </w:rPr>
        <w:t xml:space="preserve"> </w:t>
      </w:r>
      <w:r w:rsidR="00867284">
        <w:rPr>
          <w:rFonts w:ascii="Batang" w:eastAsia="Batang" w:hAnsi="Batang" w:cs="Batang"/>
          <w:lang w:eastAsia="ko-KR"/>
        </w:rPr>
        <w:t>So fun.</w:t>
      </w:r>
    </w:p>
    <w:p w14:paraId="397ECF32" w14:textId="77777777" w:rsidR="00021257" w:rsidRDefault="00021257" w:rsidP="00021257">
      <w:pPr>
        <w:rPr>
          <w:lang w:eastAsia="ko-KR"/>
        </w:rPr>
      </w:pPr>
    </w:p>
    <w:p w14:paraId="2314900C" w14:textId="1DB5626C" w:rsidR="003B62B1" w:rsidRPr="003B62B1" w:rsidRDefault="00021257" w:rsidP="003B62B1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867284">
        <w:rPr>
          <w:rFonts w:ascii="Batang" w:eastAsia="Batang" w:hAnsi="Batang" w:cs="Batang" w:hint="eastAsia"/>
          <w:lang w:eastAsia="ko-KR"/>
        </w:rPr>
        <w:t xml:space="preserve"> </w:t>
      </w:r>
      <w:r w:rsidR="00867284">
        <w:rPr>
          <w:rFonts w:ascii="Batang" w:eastAsia="Batang" w:hAnsi="Batang" w:cs="Batang"/>
          <w:lang w:eastAsia="ko-KR"/>
        </w:rPr>
        <w:t xml:space="preserve">: </w:t>
      </w:r>
      <w:r w:rsidR="00867284">
        <w:rPr>
          <w:rFonts w:ascii="Batang" w:eastAsia="Batang" w:hAnsi="Batang" w:cs="Batang" w:hint="eastAsia"/>
          <w:lang w:eastAsia="ko-KR"/>
        </w:rPr>
        <w:t>바이트열에서 몇 글자 지워서 망가뜨려 보세요.</w:t>
      </w:r>
      <w:r w:rsidR="00867284">
        <w:rPr>
          <w:rFonts w:ascii="Batang" w:eastAsia="Batang" w:hAnsi="Batang" w:cs="Batang"/>
          <w:lang w:eastAsia="ko-KR"/>
        </w:rPr>
        <w:t xml:space="preserve"> </w:t>
      </w:r>
      <w:r w:rsidR="00867284">
        <w:rPr>
          <w:rFonts w:ascii="Batang" w:eastAsia="Batang" w:hAnsi="Batang" w:cs="Batang" w:hint="eastAsia"/>
          <w:lang w:eastAsia="ko-KR"/>
        </w:rPr>
        <w:t>파이썬의 디코드 기능은 통과한다는 조건하에,</w:t>
      </w:r>
      <w:r w:rsidR="00867284">
        <w:rPr>
          <w:rFonts w:ascii="Batang" w:eastAsia="Batang" w:hAnsi="Batang" w:cs="Batang"/>
          <w:lang w:eastAsia="ko-KR"/>
        </w:rPr>
        <w:t xml:space="preserve"> </w:t>
      </w:r>
      <w:r w:rsidR="00867284">
        <w:rPr>
          <w:rFonts w:ascii="Batang" w:eastAsia="Batang" w:hAnsi="Batang" w:cs="Batang" w:hint="eastAsia"/>
          <w:lang w:eastAsia="ko-KR"/>
        </w:rPr>
        <w:t>출력 문자열은 깨지도록 하면서 몇글자나 지울 수 있나요</w:t>
      </w:r>
      <w:r w:rsidR="00867284">
        <w:rPr>
          <w:rFonts w:ascii="Batang" w:eastAsia="Batang" w:hAnsi="Batang" w:cs="Batang"/>
          <w:lang w:eastAsia="ko-KR"/>
        </w:rPr>
        <w:t>?</w:t>
      </w:r>
    </w:p>
    <w:p w14:paraId="24661F96" w14:textId="6E6F7AF6" w:rsidR="003B62B1" w:rsidRDefault="003B62B1" w:rsidP="003B62B1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문제 </w:t>
      </w:r>
      <w:r>
        <w:rPr>
          <w:rFonts w:ascii="Batang" w:eastAsia="Batang" w:hAnsi="Batang" w:cs="Batang"/>
          <w:lang w:eastAsia="ko-KR"/>
        </w:rPr>
        <w:t xml:space="preserve">: </w:t>
      </w:r>
      <w:r>
        <w:rPr>
          <w:rFonts w:ascii="Batang" w:eastAsia="Batang" w:hAnsi="Batang" w:cs="Batang" w:hint="eastAsia"/>
          <w:lang w:eastAsia="ko-KR"/>
        </w:rPr>
        <w:t>얼마나 많이 훼손하고도 디코드 함수를 통과 시킬 수 있냐.</w:t>
      </w:r>
    </w:p>
    <w:p w14:paraId="45CD17D1" w14:textId="528D84A7" w:rsidR="003B62B1" w:rsidRDefault="003B62B1" w:rsidP="003B62B1">
      <w:pPr>
        <w:rPr>
          <w:lang w:eastAsia="ko-KR"/>
        </w:rPr>
      </w:pPr>
    </w:p>
    <w:p w14:paraId="1A26D615" w14:textId="21461998" w:rsidR="003B62B1" w:rsidRPr="003B62B1" w:rsidRDefault="003B62B1" w:rsidP="003B62B1">
      <w:pPr>
        <w:rPr>
          <w:rFonts w:ascii="Batang" w:eastAsia="Batang" w:hAnsi="Batang" w:cs="Batang" w:hint="eastAsia"/>
          <w:lang w:eastAsia="ko-KR"/>
        </w:rPr>
      </w:pPr>
      <w:r>
        <w:rPr>
          <w:lang w:eastAsia="ko-KR"/>
        </w:rPr>
        <w:t xml:space="preserve">4&amp;5 integrated answer : </w:t>
      </w:r>
      <w:r>
        <w:rPr>
          <w:rFonts w:ascii="Batang" w:eastAsia="Batang" w:hAnsi="Batang" w:cs="Batang" w:hint="eastAsia"/>
          <w:lang w:eastAsia="ko-KR"/>
        </w:rPr>
        <w:t xml:space="preserve"> </w:t>
      </w:r>
      <w:r w:rsidR="00B32451">
        <w:rPr>
          <w:rFonts w:ascii="Batang" w:eastAsia="Batang" w:hAnsi="Batang" w:cs="Batang"/>
          <w:lang w:eastAsia="ko-KR"/>
        </w:rPr>
        <w:t>utf-8 codec is like a function. Within, it includes string character corresponding to certain type of raw bytes and it is not regular. Some letter requires a few bytes while others don’t. So, it won’t make error until you erase raw bytes in accordance with the function matching. Erase according to exact correspondence relationship and thereby</w:t>
      </w:r>
      <w:bookmarkStart w:id="0" w:name="_GoBack"/>
      <w:bookmarkEnd w:id="0"/>
      <w:r w:rsidR="00B32451">
        <w:rPr>
          <w:rFonts w:ascii="Batang" w:eastAsia="Batang" w:hAnsi="Batang" w:cs="Batang"/>
          <w:lang w:eastAsia="ko-KR"/>
        </w:rPr>
        <w:t xml:space="preserve"> avoid error.</w:t>
      </w:r>
    </w:p>
    <w:p w14:paraId="6AD050E8" w14:textId="77777777" w:rsidR="003B62B1" w:rsidRPr="003B62B1" w:rsidRDefault="003B62B1" w:rsidP="003B62B1">
      <w:pPr>
        <w:rPr>
          <w:lang w:eastAsia="ko-KR"/>
        </w:rPr>
      </w:pPr>
    </w:p>
    <w:p w14:paraId="52947555" w14:textId="77777777" w:rsidR="003B62B1" w:rsidRPr="003B62B1" w:rsidRDefault="003B62B1" w:rsidP="003B62B1">
      <w:pPr>
        <w:rPr>
          <w:lang w:eastAsia="ko-KR"/>
        </w:rPr>
      </w:pPr>
    </w:p>
    <w:p w14:paraId="73C36096" w14:textId="0653DA23" w:rsidR="00021257" w:rsidRDefault="00021257" w:rsidP="00021257">
      <w:pPr>
        <w:rPr>
          <w:rFonts w:ascii="Batang" w:eastAsia="Batang" w:hAnsi="Batang" w:cs="Batang"/>
          <w:lang w:eastAsia="ko-KR"/>
        </w:rPr>
      </w:pPr>
    </w:p>
    <w:p w14:paraId="295D46C4" w14:textId="77777777" w:rsidR="00021257" w:rsidRDefault="00021257" w:rsidP="00021257">
      <w:pPr>
        <w:rPr>
          <w:lang w:eastAsia="ko-KR"/>
        </w:rPr>
      </w:pPr>
    </w:p>
    <w:p w14:paraId="7A7092CF" w14:textId="77777777" w:rsidR="00021257" w:rsidRDefault="00021257" w:rsidP="00021257">
      <w:pPr>
        <w:rPr>
          <w:lang w:eastAsia="ko-KR"/>
        </w:rPr>
      </w:pPr>
    </w:p>
    <w:p w14:paraId="4BBD0596" w14:textId="77777777"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English Words to learn ( =&gt; dev dictionary )</w:t>
      </w:r>
    </w:p>
    <w:p w14:paraId="2D8C2508" w14:textId="77777777" w:rsidR="00021257" w:rsidRDefault="00021257" w:rsidP="00021257">
      <w:pPr>
        <w:rPr>
          <w:lang w:eastAsia="ko-KR"/>
        </w:rPr>
      </w:pPr>
    </w:p>
    <w:p w14:paraId="74758011" w14:textId="77777777" w:rsidR="00021257" w:rsidRPr="00021257" w:rsidRDefault="00021257" w:rsidP="00021257">
      <w:pPr>
        <w:rPr>
          <w:lang w:eastAsia="ko-KR"/>
        </w:rPr>
      </w:pPr>
    </w:p>
    <w:p w14:paraId="5ABEF60C" w14:textId="77777777" w:rsidR="00021257" w:rsidRDefault="00021257" w:rsidP="00021257">
      <w:pPr>
        <w:rPr>
          <w:lang w:eastAsia="ko-KR"/>
        </w:rPr>
      </w:pPr>
    </w:p>
    <w:p w14:paraId="6AF21D86" w14:textId="77777777" w:rsidR="00021257" w:rsidRPr="00021257" w:rsidRDefault="00021257" w:rsidP="00021257">
      <w:pPr>
        <w:pStyle w:val="Heading1"/>
        <w:rPr>
          <w:lang w:eastAsia="ko-KR"/>
        </w:rPr>
      </w:pPr>
    </w:p>
    <w:sectPr w:rsidR="00021257" w:rsidRPr="00021257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0295"/>
    <w:multiLevelType w:val="hybridMultilevel"/>
    <w:tmpl w:val="94E6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B21C1"/>
    <w:multiLevelType w:val="hybridMultilevel"/>
    <w:tmpl w:val="A458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59"/>
    <w:rsid w:val="00021257"/>
    <w:rsid w:val="00316B27"/>
    <w:rsid w:val="003346EA"/>
    <w:rsid w:val="003527D6"/>
    <w:rsid w:val="00365155"/>
    <w:rsid w:val="003B62B1"/>
    <w:rsid w:val="00492A5C"/>
    <w:rsid w:val="004C32BF"/>
    <w:rsid w:val="005531B3"/>
    <w:rsid w:val="005A4967"/>
    <w:rsid w:val="005A5D46"/>
    <w:rsid w:val="005C61FA"/>
    <w:rsid w:val="00656CA7"/>
    <w:rsid w:val="007C6496"/>
    <w:rsid w:val="00867284"/>
    <w:rsid w:val="00887444"/>
    <w:rsid w:val="008E394C"/>
    <w:rsid w:val="00941EDE"/>
    <w:rsid w:val="00987F65"/>
    <w:rsid w:val="00A13A59"/>
    <w:rsid w:val="00A25F11"/>
    <w:rsid w:val="00A4165C"/>
    <w:rsid w:val="00AF2604"/>
    <w:rsid w:val="00B0587C"/>
    <w:rsid w:val="00B32451"/>
    <w:rsid w:val="00B53A7A"/>
    <w:rsid w:val="00C20CE0"/>
    <w:rsid w:val="00C732F7"/>
    <w:rsid w:val="00C8486A"/>
    <w:rsid w:val="00C96B98"/>
    <w:rsid w:val="00CB6CE3"/>
    <w:rsid w:val="00CC02B9"/>
    <w:rsid w:val="00D04996"/>
    <w:rsid w:val="00D44ED7"/>
    <w:rsid w:val="00D83947"/>
    <w:rsid w:val="00DC6944"/>
    <w:rsid w:val="00E654E2"/>
    <w:rsid w:val="00E900DC"/>
    <w:rsid w:val="00F23A06"/>
    <w:rsid w:val="00F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3956F"/>
  <w14:defaultImageDpi w14:val="32767"/>
  <w15:chartTrackingRefBased/>
  <w15:docId w15:val="{A1F43BF9-623D-B14C-A438-3F2AE4B2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2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2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25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21257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2125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12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125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49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496"/>
    <w:rPr>
      <w:rFonts w:ascii="Times New Roman" w:hAnsi="Times New Roman" w:cs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cky/Library/Group%20Containers/UBF8T346G9.Office/User%20Content.localized/Templates.localized/&#4355;&#4453;&#4370;&#4450;&#4359;&#4457;&#4352;&#446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더해보기.dotx</Template>
  <TotalTime>81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한석희</dc:creator>
  <cp:keywords/>
  <dc:description/>
  <cp:lastModifiedBy>han seokhee</cp:lastModifiedBy>
  <cp:revision>2</cp:revision>
  <dcterms:created xsi:type="dcterms:W3CDTF">2019-02-14T01:26:00Z</dcterms:created>
  <dcterms:modified xsi:type="dcterms:W3CDTF">2019-02-15T11:15:00Z</dcterms:modified>
</cp:coreProperties>
</file>