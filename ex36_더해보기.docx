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CD33DA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5073034</wp:posOffset>
                </wp:positionH>
                <wp:positionV relativeFrom="paragraph">
                  <wp:posOffset>-390931</wp:posOffset>
                </wp:positionV>
                <wp:extent cx="18720" cy="194400"/>
                <wp:effectExtent l="38100" t="50800" r="45085" b="5969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720" cy="19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5073034</wp:posOffset>
                </wp:positionH>
                <wp:positionV relativeFrom="paragraph">
                  <wp:posOffset>-390931</wp:posOffset>
                </wp:positionV>
                <wp:extent cx="18720" cy="194400"/>
                <wp:effectExtent l="38100" t="50800" r="45085" b="59690"/>
                <wp:wrapNone/>
                <wp:docPr id="151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Ink 15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60" cy="23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4503514</wp:posOffset>
                </wp:positionH>
                <wp:positionV relativeFrom="paragraph">
                  <wp:posOffset>-389491</wp:posOffset>
                </wp:positionV>
                <wp:extent cx="639360" cy="96480"/>
                <wp:effectExtent l="50800" t="50800" r="34290" b="565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9360" cy="9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4503514</wp:posOffset>
                </wp:positionH>
                <wp:positionV relativeFrom="paragraph">
                  <wp:posOffset>-389491</wp:posOffset>
                </wp:positionV>
                <wp:extent cx="639360" cy="96480"/>
                <wp:effectExtent l="50800" t="50800" r="34290" b="56515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000" cy="132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5406754</wp:posOffset>
                </wp:positionH>
                <wp:positionV relativeFrom="paragraph">
                  <wp:posOffset>-60451</wp:posOffset>
                </wp:positionV>
                <wp:extent cx="180360" cy="180720"/>
                <wp:effectExtent l="50800" t="50800" r="48260" b="609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360" cy="18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5406754</wp:posOffset>
                </wp:positionH>
                <wp:positionV relativeFrom="paragraph">
                  <wp:posOffset>-60451</wp:posOffset>
                </wp:positionV>
                <wp:extent cx="180360" cy="180720"/>
                <wp:effectExtent l="50800" t="50800" r="48260" b="60960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" cy="21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5170954</wp:posOffset>
                </wp:positionH>
                <wp:positionV relativeFrom="paragraph">
                  <wp:posOffset>-48211</wp:posOffset>
                </wp:positionV>
                <wp:extent cx="231120" cy="160200"/>
                <wp:effectExtent l="50800" t="50800" r="48895" b="558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1120" cy="16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5170954</wp:posOffset>
                </wp:positionH>
                <wp:positionV relativeFrom="paragraph">
                  <wp:posOffset>-48211</wp:posOffset>
                </wp:positionV>
                <wp:extent cx="231120" cy="160200"/>
                <wp:effectExtent l="50800" t="50800" r="48895" b="55880"/>
                <wp:wrapNone/>
                <wp:docPr id="14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4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0" cy="19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4956034</wp:posOffset>
                </wp:positionH>
                <wp:positionV relativeFrom="paragraph">
                  <wp:posOffset>-20491</wp:posOffset>
                </wp:positionV>
                <wp:extent cx="179280" cy="134640"/>
                <wp:effectExtent l="50800" t="50800" r="0" b="558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928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4956034</wp:posOffset>
                </wp:positionH>
                <wp:positionV relativeFrom="paragraph">
                  <wp:posOffset>-20491</wp:posOffset>
                </wp:positionV>
                <wp:extent cx="179280" cy="134640"/>
                <wp:effectExtent l="50800" t="50800" r="0" b="55880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920" cy="17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4845874</wp:posOffset>
                </wp:positionH>
                <wp:positionV relativeFrom="paragraph">
                  <wp:posOffset>-95731</wp:posOffset>
                </wp:positionV>
                <wp:extent cx="25920" cy="195480"/>
                <wp:effectExtent l="50800" t="50800" r="38100" b="590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920" cy="195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4845874</wp:posOffset>
                </wp:positionH>
                <wp:positionV relativeFrom="paragraph">
                  <wp:posOffset>-95731</wp:posOffset>
                </wp:positionV>
                <wp:extent cx="25920" cy="195480"/>
                <wp:effectExtent l="50800" t="50800" r="38100" b="59055"/>
                <wp:wrapNone/>
                <wp:docPr id="146" name="Ink 1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4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0" cy="231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4689994</wp:posOffset>
                </wp:positionH>
                <wp:positionV relativeFrom="paragraph">
                  <wp:posOffset>-138211</wp:posOffset>
                </wp:positionV>
                <wp:extent cx="272520" cy="6840"/>
                <wp:effectExtent l="50800" t="50800" r="45085" b="571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2520" cy="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4689994</wp:posOffset>
                </wp:positionH>
                <wp:positionV relativeFrom="paragraph">
                  <wp:posOffset>-138211</wp:posOffset>
                </wp:positionV>
                <wp:extent cx="272520" cy="6840"/>
                <wp:effectExtent l="50800" t="50800" r="45085" b="57150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60" cy="4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4418194</wp:posOffset>
                </wp:positionH>
                <wp:positionV relativeFrom="paragraph">
                  <wp:posOffset>69149</wp:posOffset>
                </wp:positionV>
                <wp:extent cx="227160" cy="19080"/>
                <wp:effectExtent l="50800" t="50800" r="52705" b="571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7160" cy="19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4418194</wp:posOffset>
                </wp:positionH>
                <wp:positionV relativeFrom="paragraph">
                  <wp:posOffset>69149</wp:posOffset>
                </wp:positionV>
                <wp:extent cx="227160" cy="19080"/>
                <wp:effectExtent l="50800" t="50800" r="52705" b="57150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" cy="5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4410994</wp:posOffset>
                </wp:positionH>
                <wp:positionV relativeFrom="paragraph">
                  <wp:posOffset>-20491</wp:posOffset>
                </wp:positionV>
                <wp:extent cx="96840" cy="14760"/>
                <wp:effectExtent l="50800" t="50800" r="43180" b="6159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840" cy="14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4410994</wp:posOffset>
                </wp:positionH>
                <wp:positionV relativeFrom="paragraph">
                  <wp:posOffset>-20491</wp:posOffset>
                </wp:positionV>
                <wp:extent cx="96840" cy="14760"/>
                <wp:effectExtent l="50800" t="50800" r="43180" b="61595"/>
                <wp:wrapNone/>
                <wp:docPr id="143" name="Ink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nk 14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80" cy="5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4170514</wp:posOffset>
                </wp:positionH>
                <wp:positionV relativeFrom="paragraph">
                  <wp:posOffset>41789</wp:posOffset>
                </wp:positionV>
                <wp:extent cx="165240" cy="119880"/>
                <wp:effectExtent l="50800" t="50800" r="25400" b="584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5240" cy="11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4170514</wp:posOffset>
                </wp:positionH>
                <wp:positionV relativeFrom="paragraph">
                  <wp:posOffset>41789</wp:posOffset>
                </wp:positionV>
                <wp:extent cx="165240" cy="119880"/>
                <wp:effectExtent l="50800" t="50800" r="25400" b="58420"/>
                <wp:wrapNone/>
                <wp:docPr id="142" name="Ink 1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Ink 14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880" cy="15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4261234</wp:posOffset>
                </wp:positionH>
                <wp:positionV relativeFrom="paragraph">
                  <wp:posOffset>-197251</wp:posOffset>
                </wp:positionV>
                <wp:extent cx="32400" cy="203400"/>
                <wp:effectExtent l="50800" t="50800" r="56515" b="508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00" cy="20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4261234</wp:posOffset>
                </wp:positionH>
                <wp:positionV relativeFrom="paragraph">
                  <wp:posOffset>-197251</wp:posOffset>
                </wp:positionV>
                <wp:extent cx="32400" cy="203400"/>
                <wp:effectExtent l="50800" t="50800" r="56515" b="50800"/>
                <wp:wrapNone/>
                <wp:docPr id="141" name="Ink 1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Ink 141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" cy="23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4140994</wp:posOffset>
                </wp:positionH>
                <wp:positionV relativeFrom="paragraph">
                  <wp:posOffset>-197251</wp:posOffset>
                </wp:positionV>
                <wp:extent cx="120600" cy="71280"/>
                <wp:effectExtent l="50800" t="50800" r="57785" b="558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600" cy="7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4140994</wp:posOffset>
                </wp:positionH>
                <wp:positionV relativeFrom="paragraph">
                  <wp:posOffset>-197251</wp:posOffset>
                </wp:positionV>
                <wp:extent cx="120600" cy="71280"/>
                <wp:effectExtent l="50800" t="50800" r="57785" b="5588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40" cy="10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4011754</wp:posOffset>
                </wp:positionH>
                <wp:positionV relativeFrom="paragraph">
                  <wp:posOffset>-198691</wp:posOffset>
                </wp:positionV>
                <wp:extent cx="136080" cy="198720"/>
                <wp:effectExtent l="50800" t="50800" r="54610" b="558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080" cy="19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4011754</wp:posOffset>
                </wp:positionH>
                <wp:positionV relativeFrom="paragraph">
                  <wp:posOffset>-198691</wp:posOffset>
                </wp:positionV>
                <wp:extent cx="136080" cy="198720"/>
                <wp:effectExtent l="50800" t="50800" r="54610" b="55880"/>
                <wp:wrapNone/>
                <wp:docPr id="139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39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20" cy="23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3852274</wp:posOffset>
                </wp:positionH>
                <wp:positionV relativeFrom="paragraph">
                  <wp:posOffset>-147571</wp:posOffset>
                </wp:positionV>
                <wp:extent cx="69840" cy="192960"/>
                <wp:effectExtent l="50800" t="50800" r="57785" b="615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98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3852274</wp:posOffset>
                </wp:positionH>
                <wp:positionV relativeFrom="paragraph">
                  <wp:posOffset>-147571</wp:posOffset>
                </wp:positionV>
                <wp:extent cx="69840" cy="192960"/>
                <wp:effectExtent l="50800" t="50800" r="57785" b="61595"/>
                <wp:wrapNone/>
                <wp:docPr id="138" name="Ink 1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Ink 138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3847234</wp:posOffset>
                </wp:positionH>
                <wp:positionV relativeFrom="paragraph">
                  <wp:posOffset>-106531</wp:posOffset>
                </wp:positionV>
                <wp:extent cx="57600" cy="163080"/>
                <wp:effectExtent l="50800" t="50800" r="4445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0" cy="16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3847234</wp:posOffset>
                </wp:positionH>
                <wp:positionV relativeFrom="paragraph">
                  <wp:posOffset>-106531</wp:posOffset>
                </wp:positionV>
                <wp:extent cx="57600" cy="163080"/>
                <wp:effectExtent l="50800" t="50800" r="4445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40" cy="19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3728794</wp:posOffset>
                </wp:positionH>
                <wp:positionV relativeFrom="paragraph">
                  <wp:posOffset>-74851</wp:posOffset>
                </wp:positionV>
                <wp:extent cx="97920" cy="11160"/>
                <wp:effectExtent l="50800" t="50800" r="54610" b="527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792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3728794</wp:posOffset>
                </wp:positionH>
                <wp:positionV relativeFrom="paragraph">
                  <wp:posOffset>-74851</wp:posOffset>
                </wp:positionV>
                <wp:extent cx="97920" cy="11160"/>
                <wp:effectExtent l="50800" t="50800" r="54610" b="5270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560" cy="4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3672994</wp:posOffset>
                </wp:positionH>
                <wp:positionV relativeFrom="paragraph">
                  <wp:posOffset>-61531</wp:posOffset>
                </wp:positionV>
                <wp:extent cx="77040" cy="75960"/>
                <wp:effectExtent l="38100" t="50800" r="37465" b="5143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040" cy="7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3672994</wp:posOffset>
                </wp:positionH>
                <wp:positionV relativeFrom="paragraph">
                  <wp:posOffset>-61531</wp:posOffset>
                </wp:positionV>
                <wp:extent cx="77040" cy="75960"/>
                <wp:effectExtent l="38100" t="50800" r="37465" b="51435"/>
                <wp:wrapNone/>
                <wp:docPr id="135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135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80" cy="11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3341074</wp:posOffset>
                </wp:positionH>
                <wp:positionV relativeFrom="paragraph">
                  <wp:posOffset>-77011</wp:posOffset>
                </wp:positionV>
                <wp:extent cx="221400" cy="158400"/>
                <wp:effectExtent l="50800" t="50800" r="45720" b="577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1400" cy="15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3341074</wp:posOffset>
                </wp:positionH>
                <wp:positionV relativeFrom="paragraph">
                  <wp:posOffset>-77011</wp:posOffset>
                </wp:positionV>
                <wp:extent cx="221400" cy="158400"/>
                <wp:effectExtent l="50800" t="50800" r="45720" b="57785"/>
                <wp:wrapNone/>
                <wp:docPr id="134" name="Ink 1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Ink 134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040" cy="19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3460234</wp:posOffset>
                </wp:positionH>
                <wp:positionV relativeFrom="paragraph">
                  <wp:posOffset>-206251</wp:posOffset>
                </wp:positionV>
                <wp:extent cx="36360" cy="67680"/>
                <wp:effectExtent l="50800" t="50800" r="40005" b="596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360" cy="67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3460234</wp:posOffset>
                </wp:positionH>
                <wp:positionV relativeFrom="paragraph">
                  <wp:posOffset>-206251</wp:posOffset>
                </wp:positionV>
                <wp:extent cx="36360" cy="67680"/>
                <wp:effectExtent l="50800" t="50800" r="40005" b="59690"/>
                <wp:wrapNone/>
                <wp:docPr id="133" name="Ink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Ink 133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10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3290674</wp:posOffset>
                </wp:positionH>
                <wp:positionV relativeFrom="paragraph">
                  <wp:posOffset>-238651</wp:posOffset>
                </wp:positionV>
                <wp:extent cx="150120" cy="149760"/>
                <wp:effectExtent l="50800" t="50800" r="15240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0120" cy="14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3290674</wp:posOffset>
                </wp:positionH>
                <wp:positionV relativeFrom="paragraph">
                  <wp:posOffset>-238651</wp:posOffset>
                </wp:positionV>
                <wp:extent cx="150120" cy="149760"/>
                <wp:effectExtent l="50800" t="50800" r="15240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Ink 132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60" cy="18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3273034</wp:posOffset>
                </wp:positionH>
                <wp:positionV relativeFrom="paragraph">
                  <wp:posOffset>-167371</wp:posOffset>
                </wp:positionV>
                <wp:extent cx="6120" cy="4320"/>
                <wp:effectExtent l="50800" t="50800" r="45085" b="596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120" cy="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3273034</wp:posOffset>
                </wp:positionH>
                <wp:positionV relativeFrom="paragraph">
                  <wp:posOffset>-167371</wp:posOffset>
                </wp:positionV>
                <wp:extent cx="6120" cy="4320"/>
                <wp:effectExtent l="50800" t="50800" r="45085" b="59690"/>
                <wp:wrapNone/>
                <wp:docPr id="131" name="Ink 1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Ink 131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0" cy="3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3271234</wp:posOffset>
                </wp:positionH>
                <wp:positionV relativeFrom="paragraph">
                  <wp:posOffset>-250171</wp:posOffset>
                </wp:positionV>
                <wp:extent cx="23040" cy="121320"/>
                <wp:effectExtent l="50800" t="50800" r="53340" b="565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040" cy="121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3271234</wp:posOffset>
                </wp:positionH>
                <wp:positionV relativeFrom="paragraph">
                  <wp:posOffset>-250171</wp:posOffset>
                </wp:positionV>
                <wp:extent cx="23040" cy="121320"/>
                <wp:effectExtent l="50800" t="50800" r="53340" b="56515"/>
                <wp:wrapNone/>
                <wp:docPr id="130" name="Ink 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Ink 130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15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2774074</wp:posOffset>
                </wp:positionH>
                <wp:positionV relativeFrom="paragraph">
                  <wp:posOffset>-42811</wp:posOffset>
                </wp:positionV>
                <wp:extent cx="359280" cy="127080"/>
                <wp:effectExtent l="50800" t="50800" r="47625" b="508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9280" cy="12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2774074</wp:posOffset>
                </wp:positionH>
                <wp:positionV relativeFrom="paragraph">
                  <wp:posOffset>-42811</wp:posOffset>
                </wp:positionV>
                <wp:extent cx="359280" cy="127080"/>
                <wp:effectExtent l="50800" t="50800" r="47625" b="50800"/>
                <wp:wrapNone/>
                <wp:docPr id="129" name="Ink 1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Ink 129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20" cy="16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3009874</wp:posOffset>
                </wp:positionH>
                <wp:positionV relativeFrom="paragraph">
                  <wp:posOffset>-44251</wp:posOffset>
                </wp:positionV>
                <wp:extent cx="59040" cy="228600"/>
                <wp:effectExtent l="50800" t="50800" r="55880" b="508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9040" cy="228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3009874</wp:posOffset>
                </wp:positionH>
                <wp:positionV relativeFrom="paragraph">
                  <wp:posOffset>-44251</wp:posOffset>
                </wp:positionV>
                <wp:extent cx="59040" cy="228600"/>
                <wp:effectExtent l="50800" t="50800" r="55880" b="50800"/>
                <wp:wrapNone/>
                <wp:docPr id="128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Ink 128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80" cy="264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2889994</wp:posOffset>
                </wp:positionH>
                <wp:positionV relativeFrom="paragraph">
                  <wp:posOffset>47909</wp:posOffset>
                </wp:positionV>
                <wp:extent cx="8640" cy="155880"/>
                <wp:effectExtent l="50800" t="50800" r="42545" b="603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640" cy="155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2889994</wp:posOffset>
                </wp:positionH>
                <wp:positionV relativeFrom="paragraph">
                  <wp:posOffset>47909</wp:posOffset>
                </wp:positionV>
                <wp:extent cx="8640" cy="155880"/>
                <wp:effectExtent l="50800" t="50800" r="42545" b="60325"/>
                <wp:wrapNone/>
                <wp:docPr id="127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27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0" cy="19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3445114</wp:posOffset>
                </wp:positionH>
                <wp:positionV relativeFrom="paragraph">
                  <wp:posOffset>342749</wp:posOffset>
                </wp:positionV>
                <wp:extent cx="406440" cy="151200"/>
                <wp:effectExtent l="50800" t="50800" r="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6440" cy="151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3445114</wp:posOffset>
                </wp:positionH>
                <wp:positionV relativeFrom="paragraph">
                  <wp:posOffset>342749</wp:posOffset>
                </wp:positionV>
                <wp:extent cx="406440" cy="151200"/>
                <wp:effectExtent l="50800" t="50800" r="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nk 126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80" cy="18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3409474</wp:posOffset>
                </wp:positionH>
                <wp:positionV relativeFrom="paragraph">
                  <wp:posOffset>258149</wp:posOffset>
                </wp:positionV>
                <wp:extent cx="442080" cy="90720"/>
                <wp:effectExtent l="50800" t="50800" r="53340" b="622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42080" cy="9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3409474</wp:posOffset>
                </wp:positionH>
                <wp:positionV relativeFrom="paragraph">
                  <wp:posOffset>258149</wp:posOffset>
                </wp:positionV>
                <wp:extent cx="442080" cy="90720"/>
                <wp:effectExtent l="50800" t="50800" r="53340" b="62230"/>
                <wp:wrapNone/>
                <wp:docPr id="125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Ink 125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20" cy="12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3603514</wp:posOffset>
                </wp:positionH>
                <wp:positionV relativeFrom="paragraph">
                  <wp:posOffset>262829</wp:posOffset>
                </wp:positionV>
                <wp:extent cx="2160" cy="45000"/>
                <wp:effectExtent l="50800" t="50800" r="48895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60" cy="45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3603514</wp:posOffset>
                </wp:positionH>
                <wp:positionV relativeFrom="paragraph">
                  <wp:posOffset>262829</wp:posOffset>
                </wp:positionV>
                <wp:extent cx="2160" cy="45000"/>
                <wp:effectExtent l="50800" t="50800" r="48895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Ink 124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0" cy="8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3531514</wp:posOffset>
                </wp:positionH>
                <wp:positionV relativeFrom="paragraph">
                  <wp:posOffset>138629</wp:posOffset>
                </wp:positionV>
                <wp:extent cx="114120" cy="89280"/>
                <wp:effectExtent l="50800" t="50800" r="38735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4120" cy="8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3531514</wp:posOffset>
                </wp:positionH>
                <wp:positionV relativeFrom="paragraph">
                  <wp:posOffset>138629</wp:posOffset>
                </wp:positionV>
                <wp:extent cx="114120" cy="89280"/>
                <wp:effectExtent l="50800" t="50800" r="38735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nk 123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60" cy="12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2832394</wp:posOffset>
                </wp:positionH>
                <wp:positionV relativeFrom="paragraph">
                  <wp:posOffset>415109</wp:posOffset>
                </wp:positionV>
                <wp:extent cx="381240" cy="56160"/>
                <wp:effectExtent l="50800" t="50800" r="50800" b="584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81240" cy="56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2832394</wp:posOffset>
                </wp:positionH>
                <wp:positionV relativeFrom="paragraph">
                  <wp:posOffset>415109</wp:posOffset>
                </wp:positionV>
                <wp:extent cx="381240" cy="56160"/>
                <wp:effectExtent l="50800" t="50800" r="50800" b="58420"/>
                <wp:wrapNone/>
                <wp:docPr id="121" name="Ink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Ink 121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80" cy="9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2996554</wp:posOffset>
                </wp:positionH>
                <wp:positionV relativeFrom="paragraph">
                  <wp:posOffset>375869</wp:posOffset>
                </wp:positionV>
                <wp:extent cx="9000" cy="42120"/>
                <wp:effectExtent l="50800" t="50800" r="41910" b="596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00" cy="42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2996554</wp:posOffset>
                </wp:positionH>
                <wp:positionV relativeFrom="paragraph">
                  <wp:posOffset>375869</wp:posOffset>
                </wp:positionV>
                <wp:extent cx="9000" cy="42120"/>
                <wp:effectExtent l="50800" t="50800" r="41910" b="59690"/>
                <wp:wrapNone/>
                <wp:docPr id="120" name="Ink 1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Ink 120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0" cy="7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/>
          <w:lang w:eastAsia="ko-KR"/>
        </w:rPr>
        <mc:AlternateContent>
          <mc:Choice Requires="aink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2861554</wp:posOffset>
                </wp:positionH>
                <wp:positionV relativeFrom="paragraph">
                  <wp:posOffset>304229</wp:posOffset>
                </wp:positionV>
                <wp:extent cx="162720" cy="83160"/>
                <wp:effectExtent l="50800" t="50800" r="2540" b="571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2720" cy="8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2861554</wp:posOffset>
                </wp:positionH>
                <wp:positionV relativeFrom="paragraph">
                  <wp:posOffset>304229</wp:posOffset>
                </wp:positionV>
                <wp:extent cx="162720" cy="83160"/>
                <wp:effectExtent l="50800" t="50800" r="2540" b="57150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360" cy="1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1257">
        <w:rPr>
          <w:rFonts w:ascii="Batang" w:eastAsia="Batang" w:hAnsi="Batang" w:cs="Batang"/>
          <w:lang w:eastAsia="ko-KR"/>
        </w:rPr>
        <w:t>Ex</w:t>
      </w:r>
      <w:r>
        <w:rPr>
          <w:rFonts w:ascii="Batang" w:eastAsia="Batang" w:hAnsi="Batang" w:cs="Batang"/>
          <w:lang w:eastAsia="ko-KR"/>
        </w:rPr>
        <w:t>35</w:t>
      </w:r>
      <w:r w:rsidR="00021257">
        <w:rPr>
          <w:rFonts w:ascii="Batang" w:eastAsia="Batang" w:hAnsi="Batang" w:cs="Batang"/>
          <w:lang w:eastAsia="ko-KR"/>
        </w:rPr>
        <w:t>_</w:t>
      </w:r>
      <w:r w:rsidR="00021257">
        <w:rPr>
          <w:rFonts w:ascii="Batang" w:eastAsia="Batang" w:hAnsi="Batang" w:cs="Batang" w:hint="eastAsia"/>
          <w:lang w:eastAsia="ko-KR"/>
        </w:rPr>
        <w:t>더</w:t>
      </w:r>
      <w:r w:rsidR="00021257">
        <w:rPr>
          <w:rFonts w:ascii="Batang" w:eastAsia="Batang" w:hAnsi="Batang" w:cs="Batang"/>
          <w:lang w:eastAsia="ko-KR"/>
        </w:rPr>
        <w:t>_</w:t>
      </w:r>
      <w:r w:rsidR="00021257"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CD33DA" w:rsidP="00021257">
      <w:pPr>
        <w:rPr>
          <w:lang w:eastAsia="ko-KR"/>
        </w:rPr>
      </w:pPr>
      <w:r>
        <w:rPr>
          <w:lang w:eastAsia="ko-KR"/>
        </w:rPr>
        <mc:AlternateContent>
          <mc:Choice Requires="aink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2827714</wp:posOffset>
                </wp:positionH>
                <wp:positionV relativeFrom="paragraph">
                  <wp:posOffset>74149</wp:posOffset>
                </wp:positionV>
                <wp:extent cx="317880" cy="149040"/>
                <wp:effectExtent l="50800" t="50800" r="25400" b="546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7880" cy="14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2827714</wp:posOffset>
                </wp:positionH>
                <wp:positionV relativeFrom="paragraph">
                  <wp:posOffset>74149</wp:posOffset>
                </wp:positionV>
                <wp:extent cx="317880" cy="149040"/>
                <wp:effectExtent l="50800" t="50800" r="25400" b="54610"/>
                <wp:wrapNone/>
                <wp:docPr id="122" name="Ink 1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Ink 122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20" cy="18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-458366</wp:posOffset>
                </wp:positionH>
                <wp:positionV relativeFrom="paragraph">
                  <wp:posOffset>133189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395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6.45pt;margin-top:10.1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">
                <v:imagedata r:id="rId72" o:title=""/>
              </v:shape>
            </w:pict>
          </mc:Fallback>
        </mc:AlternateContent>
      </w:r>
    </w:p>
    <w:p w:rsidR="00021257" w:rsidRDefault="00CD33DA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mc:AlternateContent>
          <mc:Choice Requires="aink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3703954</wp:posOffset>
                </wp:positionH>
                <wp:positionV relativeFrom="paragraph">
                  <wp:posOffset>-108306</wp:posOffset>
                </wp:positionV>
                <wp:extent cx="50760" cy="303840"/>
                <wp:effectExtent l="50800" t="50800" r="38735" b="5207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760" cy="303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3703954</wp:posOffset>
                </wp:positionH>
                <wp:positionV relativeFrom="paragraph">
                  <wp:posOffset>-108306</wp:posOffset>
                </wp:positionV>
                <wp:extent cx="50760" cy="303840"/>
                <wp:effectExtent l="50800" t="50800" r="38735" b="52070"/>
                <wp:wrapNone/>
                <wp:docPr id="118" name="Ink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Ink 118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" cy="33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3520714</wp:posOffset>
                </wp:positionH>
                <wp:positionV relativeFrom="paragraph">
                  <wp:posOffset>-13626</wp:posOffset>
                </wp:positionV>
                <wp:extent cx="164880" cy="164880"/>
                <wp:effectExtent l="50800" t="50800" r="38735" b="5143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4880" cy="16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3520714</wp:posOffset>
                </wp:positionH>
                <wp:positionV relativeFrom="paragraph">
                  <wp:posOffset>-13626</wp:posOffset>
                </wp:positionV>
                <wp:extent cx="164880" cy="164880"/>
                <wp:effectExtent l="50800" t="50800" r="38735" b="51435"/>
                <wp:wrapNone/>
                <wp:docPr id="117" name="Ink 1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Ink 117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20" cy="20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3090874</wp:posOffset>
                </wp:positionH>
                <wp:positionV relativeFrom="paragraph">
                  <wp:posOffset>51894</wp:posOffset>
                </wp:positionV>
                <wp:extent cx="128160" cy="234720"/>
                <wp:effectExtent l="50800" t="50800" r="50165" b="577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8160" cy="234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3090874</wp:posOffset>
                </wp:positionH>
                <wp:positionV relativeFrom="paragraph">
                  <wp:posOffset>51894</wp:posOffset>
                </wp:positionV>
                <wp:extent cx="128160" cy="234720"/>
                <wp:effectExtent l="50800" t="50800" r="50165" b="57785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00" cy="27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3067474</wp:posOffset>
                </wp:positionH>
                <wp:positionV relativeFrom="paragraph">
                  <wp:posOffset>134334</wp:posOffset>
                </wp:positionV>
                <wp:extent cx="34200" cy="120240"/>
                <wp:effectExtent l="50800" t="50800" r="42545" b="577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200" cy="12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3067474</wp:posOffset>
                </wp:positionH>
                <wp:positionV relativeFrom="paragraph">
                  <wp:posOffset>134334</wp:posOffset>
                </wp:positionV>
                <wp:extent cx="34200" cy="120240"/>
                <wp:effectExtent l="50800" t="50800" r="42545" b="57785"/>
                <wp:wrapNone/>
                <wp:docPr id="115" name="Ink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Ink 115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40" cy="15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21257">
        <w:rPr>
          <w:rFonts w:ascii="Batang" w:eastAsia="Batang" w:hAnsi="Batang" w:cs="Batang" w:hint="eastAsia"/>
          <w:lang w:eastAsia="ko-KR"/>
        </w:rPr>
        <w:t>문제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: Draw the outlining map for the script.</w:t>
      </w:r>
    </w:p>
    <w:p w:rsidR="00CD33DA" w:rsidRDefault="00CD33DA" w:rsidP="00CD33DA">
      <w:pPr>
        <w:rPr>
          <w:lang w:eastAsia="ko-KR"/>
        </w:rPr>
      </w:pP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3973954</wp:posOffset>
                </wp:positionH>
                <wp:positionV relativeFrom="paragraph">
                  <wp:posOffset>44379</wp:posOffset>
                </wp:positionV>
                <wp:extent cx="30240" cy="148320"/>
                <wp:effectExtent l="38100" t="38100" r="33655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2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28BB" id="Ink 108" o:spid="_x0000_s1026" type="#_x0000_t75" style="position:absolute;margin-left:312.55pt;margin-top:3.15pt;width:3.1pt;height:1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">
                <v:imagedata r:id="rId8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3882514</wp:posOffset>
                </wp:positionH>
                <wp:positionV relativeFrom="paragraph">
                  <wp:posOffset>100539</wp:posOffset>
                </wp:positionV>
                <wp:extent cx="58320" cy="77400"/>
                <wp:effectExtent l="38100" t="38100" r="31115" b="374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83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71CF1" id="Ink 107" o:spid="_x0000_s1026" type="#_x0000_t75" style="position:absolute;margin-left:305.35pt;margin-top:7.55pt;width:5.3pt;height: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">
                <v:imagedata r:id="rId8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3737794</wp:posOffset>
                </wp:positionH>
                <wp:positionV relativeFrom="paragraph">
                  <wp:posOffset>139419</wp:posOffset>
                </wp:positionV>
                <wp:extent cx="132120" cy="79920"/>
                <wp:effectExtent l="38100" t="38100" r="20320" b="349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21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8D6E2" id="Ink 106" o:spid="_x0000_s1026" type="#_x0000_t75" style="position:absolute;margin-left:293.95pt;margin-top:10.65pt;width:11.1pt;height: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">
                <v:imagedata r:id="rId8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3855154</wp:posOffset>
                </wp:positionH>
                <wp:positionV relativeFrom="paragraph">
                  <wp:posOffset>6219</wp:posOffset>
                </wp:positionV>
                <wp:extent cx="2160" cy="85320"/>
                <wp:effectExtent l="38100" t="38100" r="36195" b="419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75BE" id="Ink 105" o:spid="_x0000_s1026" type="#_x0000_t75" style="position:absolute;margin-left:303.2pt;margin-top:.15pt;width:.85pt;height:7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">
                <v:imagedata r:id="rId8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3775594</wp:posOffset>
                </wp:positionH>
                <wp:positionV relativeFrom="paragraph">
                  <wp:posOffset>89019</wp:posOffset>
                </wp:positionV>
                <wp:extent cx="38880" cy="23400"/>
                <wp:effectExtent l="38100" t="38100" r="37465" b="406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8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EB6A1" id="Ink 104" o:spid="_x0000_s1026" type="#_x0000_t75" style="position:absolute;margin-left:296.95pt;margin-top:6.65pt;width:3.75pt;height:2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">
                <v:imagedata r:id="rId9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3699994</wp:posOffset>
                </wp:positionH>
                <wp:positionV relativeFrom="paragraph">
                  <wp:posOffset>46179</wp:posOffset>
                </wp:positionV>
                <wp:extent cx="129600" cy="9360"/>
                <wp:effectExtent l="38100" t="38100" r="35560" b="419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96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FC39" id="Ink 103" o:spid="_x0000_s1026" type="#_x0000_t75" style="position:absolute;margin-left:291pt;margin-top:3.3pt;width:10.9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">
                <v:imagedata r:id="rId9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3649234</wp:posOffset>
                </wp:positionH>
                <wp:positionV relativeFrom="paragraph">
                  <wp:posOffset>20979</wp:posOffset>
                </wp:positionV>
                <wp:extent cx="86400" cy="112320"/>
                <wp:effectExtent l="38100" t="38100" r="2540" b="406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64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8134F" id="Ink 102" o:spid="_x0000_s1026" type="#_x0000_t75" style="position:absolute;margin-left:287pt;margin-top:1.3pt;width:7.5pt;height:9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">
                <v:imagedata r:id="rId9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3568954</wp:posOffset>
                </wp:positionH>
                <wp:positionV relativeFrom="paragraph">
                  <wp:posOffset>150579</wp:posOffset>
                </wp:positionV>
                <wp:extent cx="2160" cy="61200"/>
                <wp:effectExtent l="38100" t="38100" r="36195" b="406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0C8E6" id="Ink 96" o:spid="_x0000_s1026" type="#_x0000_t75" style="position:absolute;margin-left:280.65pt;margin-top:11.5pt;width:.85pt;height: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">
                <v:imagedata r:id="rId9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3354754</wp:posOffset>
                </wp:positionH>
                <wp:positionV relativeFrom="paragraph">
                  <wp:posOffset>143019</wp:posOffset>
                </wp:positionV>
                <wp:extent cx="223920" cy="28440"/>
                <wp:effectExtent l="38100" t="38100" r="30480" b="355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39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C2CEE" id="Ink 95" o:spid="_x0000_s1026" type="#_x0000_t75" style="position:absolute;margin-left:263.8pt;margin-top:10.9pt;width:18.35pt;height:2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">
                <v:imagedata r:id="rId9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3411274</wp:posOffset>
                </wp:positionH>
                <wp:positionV relativeFrom="paragraph">
                  <wp:posOffset>108459</wp:posOffset>
                </wp:positionV>
                <wp:extent cx="111960" cy="7200"/>
                <wp:effectExtent l="38100" t="38100" r="40640" b="311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19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AD2C" id="Ink 94" o:spid="_x0000_s1026" type="#_x0000_t75" style="position:absolute;margin-left:268.25pt;margin-top:8.2pt;width:9.5pt;height: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">
                <v:imagedata r:id="rId10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3387874</wp:posOffset>
                </wp:positionH>
                <wp:positionV relativeFrom="paragraph">
                  <wp:posOffset>45459</wp:posOffset>
                </wp:positionV>
                <wp:extent cx="140400" cy="53640"/>
                <wp:effectExtent l="38100" t="38100" r="37465" b="355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0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37266" id="Ink 93" o:spid="_x0000_s1026" type="#_x0000_t75" style="position:absolute;margin-left:266.4pt;margin-top:3.25pt;width:11.75pt;height: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">
                <v:imagedata r:id="rId10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3420634</wp:posOffset>
                </wp:positionH>
                <wp:positionV relativeFrom="paragraph">
                  <wp:posOffset>82899</wp:posOffset>
                </wp:positionV>
                <wp:extent cx="30600" cy="58680"/>
                <wp:effectExtent l="38100" t="38100" r="33020" b="4318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6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1FA7B" id="Ink 92" o:spid="_x0000_s1026" type="#_x0000_t75" style="position:absolute;margin-left:269pt;margin-top:6.2pt;width:3.1pt;height:5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">
                <v:imagedata r:id="rId10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3037234</wp:posOffset>
                </wp:positionH>
                <wp:positionV relativeFrom="paragraph">
                  <wp:posOffset>94779</wp:posOffset>
                </wp:positionV>
                <wp:extent cx="106200" cy="91440"/>
                <wp:effectExtent l="38100" t="38100" r="33655" b="355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62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18EA" id="Ink 88" o:spid="_x0000_s1026" type="#_x0000_t75" style="position:absolute;margin-left:238.8pt;margin-top:7.1pt;width:9.05pt;height:7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">
                <v:imagedata r:id="rId10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2492194</wp:posOffset>
                </wp:positionH>
                <wp:positionV relativeFrom="paragraph">
                  <wp:posOffset>73179</wp:posOffset>
                </wp:positionV>
                <wp:extent cx="32040" cy="52560"/>
                <wp:effectExtent l="38100" t="38100" r="31750" b="368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20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FE091" id="Ink 82" o:spid="_x0000_s1026" type="#_x0000_t75" style="position:absolute;margin-left:195.9pt;margin-top:5.4pt;width:3.2pt;height:4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">
                <v:imagedata r:id="rId10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2387794</wp:posOffset>
                </wp:positionH>
                <wp:positionV relativeFrom="paragraph">
                  <wp:posOffset>59139</wp:posOffset>
                </wp:positionV>
                <wp:extent cx="55080" cy="100080"/>
                <wp:effectExtent l="38100" t="38100" r="34290" b="4000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0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6BEBA" id="Ink 81" o:spid="_x0000_s1026" type="#_x0000_t75" style="position:absolute;margin-left:187.65pt;margin-top:4.3pt;width:5.05pt;height: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">
                <v:imagedata r:id="rId11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1750954</wp:posOffset>
                </wp:positionH>
                <wp:positionV relativeFrom="paragraph">
                  <wp:posOffset>113499</wp:posOffset>
                </wp:positionV>
                <wp:extent cx="38880" cy="54720"/>
                <wp:effectExtent l="38100" t="38100" r="37465" b="342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8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3B2CD" id="Ink 80" o:spid="_x0000_s1026" type="#_x0000_t75" style="position:absolute;margin-left:137.5pt;margin-top:8.6pt;width:3.75pt;height: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">
                <v:imagedata r:id="rId112" o:title=""/>
              </v:shape>
            </w:pict>
          </mc:Fallback>
        </mc:AlternateContent>
      </w:r>
    </w:p>
    <w:p w:rsidR="00CD33DA" w:rsidRPr="00CD33DA" w:rsidRDefault="00CD33DA" w:rsidP="00CD33DA">
      <w:pPr>
        <w:rPr>
          <w:lang w:eastAsia="ko-KR"/>
        </w:rPr>
      </w:pPr>
      <w:r>
        <w:rPr>
          <w:lang w:eastAsia="ko-KR"/>
        </w:rPr>
        <mc:AlternateContent>
          <mc:Choice Requires="aink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3228754</wp:posOffset>
                </wp:positionH>
                <wp:positionV relativeFrom="paragraph">
                  <wp:posOffset>-294676</wp:posOffset>
                </wp:positionV>
                <wp:extent cx="104040" cy="920880"/>
                <wp:effectExtent l="50800" t="50800" r="48895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4040" cy="92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3228754</wp:posOffset>
                </wp:positionH>
                <wp:positionV relativeFrom="paragraph">
                  <wp:posOffset>-294676</wp:posOffset>
                </wp:positionV>
                <wp:extent cx="104040" cy="920880"/>
                <wp:effectExtent l="50800" t="50800" r="48895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Ink 113"/>
                        <pic:cNvPicPr/>
                      </pic:nvPicPr>
                      <pic:blipFill>
                        <a:blip r:embed="rId1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80" cy="95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3389314</wp:posOffset>
                </wp:positionH>
                <wp:positionV relativeFrom="paragraph">
                  <wp:posOffset>-36916</wp:posOffset>
                </wp:positionV>
                <wp:extent cx="53640" cy="171360"/>
                <wp:effectExtent l="38100" t="38100" r="10160" b="323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36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D0AE" id="Ink 99" o:spid="_x0000_s1026" type="#_x0000_t75" style="position:absolute;margin-left:266.55pt;margin-top:-3.25pt;width:4.9pt;height:1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">
                <v:imagedata r:id="rId11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3231634</wp:posOffset>
                </wp:positionH>
                <wp:positionV relativeFrom="paragraph">
                  <wp:posOffset>48764</wp:posOffset>
                </wp:positionV>
                <wp:extent cx="224280" cy="27000"/>
                <wp:effectExtent l="38100" t="38100" r="42545" b="368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42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2039" id="Ink 98" o:spid="_x0000_s1026" type="#_x0000_t75" style="position:absolute;margin-left:254.1pt;margin-top:3.5pt;width:18.35pt;height:2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">
                <v:imagedata r:id="rId11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3492274</wp:posOffset>
                </wp:positionH>
                <wp:positionV relativeFrom="paragraph">
                  <wp:posOffset>-18916</wp:posOffset>
                </wp:positionV>
                <wp:extent cx="221760" cy="63000"/>
                <wp:effectExtent l="38100" t="38100" r="32385" b="387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217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54EF" id="Ink 97" o:spid="_x0000_s1026" type="#_x0000_t75" style="position:absolute;margin-left:274.65pt;margin-top:-1.85pt;width:18.15pt;height:5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">
                <v:imagedata r:id="rId12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3120034</wp:posOffset>
                </wp:positionH>
                <wp:positionV relativeFrom="paragraph">
                  <wp:posOffset>76484</wp:posOffset>
                </wp:positionV>
                <wp:extent cx="106920" cy="100440"/>
                <wp:effectExtent l="38100" t="38100" r="33020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69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FB3C3" id="Ink 91" o:spid="_x0000_s1026" type="#_x0000_t75" style="position:absolute;margin-left:245.3pt;margin-top:5.65pt;width:9.1pt;height: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">
                <v:imagedata r:id="rId12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3081514</wp:posOffset>
                </wp:positionH>
                <wp:positionV relativeFrom="paragraph">
                  <wp:posOffset>37244</wp:posOffset>
                </wp:positionV>
                <wp:extent cx="117000" cy="17280"/>
                <wp:effectExtent l="38100" t="38100" r="35560" b="3365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70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671E5" id="Ink 90" o:spid="_x0000_s1026" type="#_x0000_t75" style="position:absolute;margin-left:242.3pt;margin-top:2.6pt;width:9.9pt;height:2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">
                <v:imagedata r:id="rId12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3125074</wp:posOffset>
                </wp:positionH>
                <wp:positionV relativeFrom="paragraph">
                  <wp:posOffset>8444</wp:posOffset>
                </wp:positionV>
                <wp:extent cx="12240" cy="34560"/>
                <wp:effectExtent l="38100" t="38100" r="38735" b="419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2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18F7" id="Ink 89" o:spid="_x0000_s1026" type="#_x0000_t75" style="position:absolute;margin-left:245.7pt;margin-top:.3pt;width:1.65pt;height: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">
                <v:imagedata r:id="rId12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3247114</wp:posOffset>
                </wp:positionH>
                <wp:positionV relativeFrom="paragraph">
                  <wp:posOffset>-122596</wp:posOffset>
                </wp:positionV>
                <wp:extent cx="102960" cy="596880"/>
                <wp:effectExtent l="38100" t="38100" r="36830" b="387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296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003C" id="Ink 87" o:spid="_x0000_s1026" type="#_x0000_t75" style="position:absolute;margin-left:255.35pt;margin-top:-10pt;width:8.8pt;height:4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">
                <v:imagedata r:id="rId12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1690834</wp:posOffset>
                </wp:positionH>
                <wp:positionV relativeFrom="paragraph">
                  <wp:posOffset>-18196</wp:posOffset>
                </wp:positionV>
                <wp:extent cx="39240" cy="77040"/>
                <wp:effectExtent l="38100" t="38100" r="37465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9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C777" id="Ink 79" o:spid="_x0000_s1026" type="#_x0000_t75" style="position:absolute;margin-left:132.8pt;margin-top:-1.8pt;width:3.8pt;height: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">
                <v:imagedata r:id="rId13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2257474</wp:posOffset>
                </wp:positionH>
                <wp:positionV relativeFrom="paragraph">
                  <wp:posOffset>99884</wp:posOffset>
                </wp:positionV>
                <wp:extent cx="182880" cy="31320"/>
                <wp:effectExtent l="38100" t="38100" r="33020" b="323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2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87F5" id="Ink 62" o:spid="_x0000_s1026" type="#_x0000_t75" style="position:absolute;margin-left:177.4pt;margin-top:7.5pt;width:15.1pt;height:3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">
                <v:imagedata r:id="rId13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2299234</wp:posOffset>
                </wp:positionH>
                <wp:positionV relativeFrom="paragraph">
                  <wp:posOffset>45164</wp:posOffset>
                </wp:positionV>
                <wp:extent cx="82080" cy="32040"/>
                <wp:effectExtent l="38100" t="38100" r="32385" b="317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20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C1B0" id="Ink 61" o:spid="_x0000_s1026" type="#_x0000_t75" style="position:absolute;margin-left:180.7pt;margin-top:3.2pt;width:7.15pt;height: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">
                <v:imagedata r:id="rId13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2279794</wp:posOffset>
                </wp:positionH>
                <wp:positionV relativeFrom="paragraph">
                  <wp:posOffset>-10636</wp:posOffset>
                </wp:positionV>
                <wp:extent cx="102240" cy="87840"/>
                <wp:effectExtent l="38100" t="38100" r="37465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22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4A80" id="Ink 60" o:spid="_x0000_s1026" type="#_x0000_t75" style="position:absolute;margin-left:179.15pt;margin-top:-1.2pt;width:8.75pt;height: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">
                <v:imagedata r:id="rId13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2233354</wp:posOffset>
                </wp:positionH>
                <wp:positionV relativeFrom="paragraph">
                  <wp:posOffset>102404</wp:posOffset>
                </wp:positionV>
                <wp:extent cx="30240" cy="28440"/>
                <wp:effectExtent l="38100" t="38100" r="33655" b="355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02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51BF" id="Ink 59" o:spid="_x0000_s1026" type="#_x0000_t75" style="position:absolute;margin-left:175.5pt;margin-top:7.7pt;width:3.1pt;height: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">
                <v:imagedata r:id="rId13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2189074</wp:posOffset>
                </wp:positionH>
                <wp:positionV relativeFrom="paragraph">
                  <wp:posOffset>53444</wp:posOffset>
                </wp:positionV>
                <wp:extent cx="122040" cy="11160"/>
                <wp:effectExtent l="38100" t="38100" r="30480" b="400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20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CADC" id="Ink 58" o:spid="_x0000_s1026" type="#_x0000_t75" style="position:absolute;margin-left:172pt;margin-top:3.85pt;width:10.3pt;height: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">
                <v:imagedata r:id="rId14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2111314</wp:posOffset>
                </wp:positionH>
                <wp:positionV relativeFrom="paragraph">
                  <wp:posOffset>33284</wp:posOffset>
                </wp:positionV>
                <wp:extent cx="99360" cy="111960"/>
                <wp:effectExtent l="38100" t="38100" r="40640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93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9E05A" id="Ink 57" o:spid="_x0000_s1026" type="#_x0000_t75" style="position:absolute;margin-left:165.9pt;margin-top:2.25pt;width:8.5pt;height: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">
                <v:imagedata r:id="rId14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2059114</wp:posOffset>
                </wp:positionH>
                <wp:positionV relativeFrom="paragraph">
                  <wp:posOffset>62084</wp:posOffset>
                </wp:positionV>
                <wp:extent cx="2520" cy="92520"/>
                <wp:effectExtent l="38100" t="38100" r="36195" b="349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5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1EF9" id="Ink 55" o:spid="_x0000_s1026" type="#_x0000_t75" style="position:absolute;margin-left:161.8pt;margin-top:4.55pt;width:.95pt;height: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">
                <v:imagedata r:id="rId14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1914394</wp:posOffset>
                </wp:positionH>
                <wp:positionV relativeFrom="paragraph">
                  <wp:posOffset>142364</wp:posOffset>
                </wp:positionV>
                <wp:extent cx="118440" cy="25200"/>
                <wp:effectExtent l="38100" t="38100" r="34290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84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E53FA" id="Ink 54" o:spid="_x0000_s1026" type="#_x0000_t75" style="position:absolute;margin-left:150.4pt;margin-top:10.85pt;width:10.05pt;height:2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">
                <v:imagedata r:id="rId14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1911514</wp:posOffset>
                </wp:positionH>
                <wp:positionV relativeFrom="paragraph">
                  <wp:posOffset>117164</wp:posOffset>
                </wp:positionV>
                <wp:extent cx="12600" cy="39240"/>
                <wp:effectExtent l="38100" t="38100" r="3873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6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9478D" id="Ink 53" o:spid="_x0000_s1026" type="#_x0000_t75" style="position:absolute;margin-left:150.15pt;margin-top:8.9pt;width:1.7pt;height: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">
                <v:imagedata r:id="rId14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1853914</wp:posOffset>
                </wp:positionH>
                <wp:positionV relativeFrom="paragraph">
                  <wp:posOffset>55964</wp:posOffset>
                </wp:positionV>
                <wp:extent cx="131400" cy="55440"/>
                <wp:effectExtent l="38100" t="38100" r="21590" b="33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14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8FB1B" id="Ink 52" o:spid="_x0000_s1026" type="#_x0000_t75" style="position:absolute;margin-left:145.65pt;margin-top:4.05pt;width:11.1pt;height: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">
                <v:imagedata r:id="rId15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3820234</wp:posOffset>
                </wp:positionH>
                <wp:positionV relativeFrom="paragraph">
                  <wp:posOffset>108164</wp:posOffset>
                </wp:positionV>
                <wp:extent cx="127440" cy="11520"/>
                <wp:effectExtent l="38100" t="38100" r="38100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7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AB79D" id="Ink 38" o:spid="_x0000_s1026" type="#_x0000_t75" style="position:absolute;margin-left:300.45pt;margin-top:8.15pt;width:10.75pt;height: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">
                <v:imagedata r:id="rId15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3845794</wp:posOffset>
                </wp:positionH>
                <wp:positionV relativeFrom="paragraph">
                  <wp:posOffset>29684</wp:posOffset>
                </wp:positionV>
                <wp:extent cx="61200" cy="46440"/>
                <wp:effectExtent l="38100" t="38100" r="40640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12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C42E" id="Ink 37" o:spid="_x0000_s1026" type="#_x0000_t75" style="position:absolute;margin-left:302.45pt;margin-top:2pt;width:5.5pt;height: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">
                <v:imagedata r:id="rId15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3418834</wp:posOffset>
                </wp:positionH>
                <wp:positionV relativeFrom="paragraph">
                  <wp:posOffset>45884</wp:posOffset>
                </wp:positionV>
                <wp:extent cx="105840" cy="181080"/>
                <wp:effectExtent l="38100" t="38100" r="0" b="349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5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3824" id="Ink 36" o:spid="_x0000_s1026" type="#_x0000_t75" style="position:absolute;margin-left:268.85pt;margin-top:3.25pt;width:9.05pt;height:1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">
                <v:imagedata r:id="rId15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3212914</wp:posOffset>
                </wp:positionH>
                <wp:positionV relativeFrom="paragraph">
                  <wp:posOffset>134444</wp:posOffset>
                </wp:positionV>
                <wp:extent cx="293040" cy="38160"/>
                <wp:effectExtent l="38100" t="38100" r="37465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930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D9918" id="Ink 35" o:spid="_x0000_s1026" type="#_x0000_t75" style="position:absolute;margin-left:252.65pt;margin-top:10.25pt;width:23.75pt;height: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">
                <v:imagedata r:id="rId15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2792794</wp:posOffset>
                </wp:positionH>
                <wp:positionV relativeFrom="paragraph">
                  <wp:posOffset>122924</wp:posOffset>
                </wp:positionV>
                <wp:extent cx="240840" cy="33480"/>
                <wp:effectExtent l="38100" t="38100" r="3873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408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1511" id="Ink 32" o:spid="_x0000_s1026" type="#_x0000_t75" style="position:absolute;margin-left:219.55pt;margin-top:9.35pt;width:19.65pt;height: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">
                <v:imagedata r:id="rId16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2825914</wp:posOffset>
                </wp:positionH>
                <wp:positionV relativeFrom="paragraph">
                  <wp:posOffset>79364</wp:posOffset>
                </wp:positionV>
                <wp:extent cx="2520" cy="55440"/>
                <wp:effectExtent l="38100" t="38100" r="36195" b="336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5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18080" id="Ink 31" o:spid="_x0000_s1026" type="#_x0000_t75" style="position:absolute;margin-left:222.15pt;margin-top:5.9pt;width:.95pt;height: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">
                <v:imagedata r:id="rId16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2691634</wp:posOffset>
                </wp:positionH>
                <wp:positionV relativeFrom="paragraph">
                  <wp:posOffset>-7756</wp:posOffset>
                </wp:positionV>
                <wp:extent cx="160200" cy="86040"/>
                <wp:effectExtent l="0" t="38100" r="3048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02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A1D58" id="Ink 30" o:spid="_x0000_s1026" type="#_x0000_t75" style="position:absolute;margin-left:211.6pt;margin-top:-.95pt;width:13.3pt;height: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">
                <v:imagedata r:id="rId16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2395354</wp:posOffset>
                </wp:positionH>
                <wp:positionV relativeFrom="paragraph">
                  <wp:posOffset>62084</wp:posOffset>
                </wp:positionV>
                <wp:extent cx="108360" cy="192600"/>
                <wp:effectExtent l="38100" t="38100" r="0" b="361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83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9CE8" id="Ink 17" o:spid="_x0000_s1026" type="#_x0000_t75" style="position:absolute;margin-left:188.25pt;margin-top:4.55pt;width:9.25pt;height:1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">
                <v:imagedata r:id="rId16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903154</wp:posOffset>
                </wp:positionH>
                <wp:positionV relativeFrom="paragraph">
                  <wp:posOffset>124724</wp:posOffset>
                </wp:positionV>
                <wp:extent cx="43200" cy="22680"/>
                <wp:effectExtent l="38100" t="38100" r="33020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32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FCB6" id="Ink 4" o:spid="_x0000_s1026" type="#_x0000_t75" style="position:absolute;margin-left:70.75pt;margin-top:9.45pt;width:4.1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">
                <v:imagedata r:id="rId168" o:title=""/>
              </v:shape>
            </w:pict>
          </mc:Fallback>
        </mc:AlternateContent>
      </w:r>
    </w:p>
    <w:p w:rsidR="00021257" w:rsidRDefault="00CD33DA" w:rsidP="00021257">
      <w:pPr>
        <w:rPr>
          <w:lang w:eastAsia="ko-KR"/>
        </w:rPr>
      </w:pPr>
      <w:r>
        <w:rPr>
          <w:lang w:eastAsia="ko-KR"/>
        </w:rPr>
        <mc:AlternateContent>
          <mc:Choice Requires="aink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2865514</wp:posOffset>
                </wp:positionH>
                <wp:positionV relativeFrom="paragraph">
                  <wp:posOffset>-89411</wp:posOffset>
                </wp:positionV>
                <wp:extent cx="218880" cy="383400"/>
                <wp:effectExtent l="50800" t="50800" r="48260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18880" cy="383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2865514</wp:posOffset>
                </wp:positionH>
                <wp:positionV relativeFrom="paragraph">
                  <wp:posOffset>-89411</wp:posOffset>
                </wp:positionV>
                <wp:extent cx="218880" cy="383400"/>
                <wp:effectExtent l="50800" t="50800" r="48260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Ink 114"/>
                        <pic:cNvPicPr/>
                      </pic:nvPicPr>
                      <pic:blipFill>
                        <a:blip r:embed="rId1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520" cy="4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3412714</wp:posOffset>
                </wp:positionH>
                <wp:positionV relativeFrom="paragraph">
                  <wp:posOffset>30469</wp:posOffset>
                </wp:positionV>
                <wp:extent cx="90360" cy="150480"/>
                <wp:effectExtent l="38100" t="38100" r="0" b="406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03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C8513" id="Ink 101" o:spid="_x0000_s1026" type="#_x0000_t75" style="position:absolute;margin-left:268.35pt;margin-top:2.05pt;width:7.8pt;height:1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">
                <v:imagedata r:id="rId17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3255394</wp:posOffset>
                </wp:positionH>
                <wp:positionV relativeFrom="paragraph">
                  <wp:posOffset>-49451</wp:posOffset>
                </wp:positionV>
                <wp:extent cx="212400" cy="168480"/>
                <wp:effectExtent l="38100" t="38100" r="41910" b="349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124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E6F6" id="Ink 100" o:spid="_x0000_s1026" type="#_x0000_t75" style="position:absolute;margin-left:256pt;margin-top:-4.25pt;width:17.4pt;height:13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">
                <v:imagedata r:id="rId17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2220394</wp:posOffset>
                </wp:positionH>
                <wp:positionV relativeFrom="paragraph">
                  <wp:posOffset>-7331</wp:posOffset>
                </wp:positionV>
                <wp:extent cx="175320" cy="68400"/>
                <wp:effectExtent l="38100" t="38100" r="27940" b="336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53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25385" id="Ink 63" o:spid="_x0000_s1026" type="#_x0000_t75" style="position:absolute;margin-left:174.5pt;margin-top:-.95pt;width:14.5pt;height: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">
                <v:imagedata r:id="rId17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1949314</wp:posOffset>
                </wp:positionH>
                <wp:positionV relativeFrom="paragraph">
                  <wp:posOffset>-851</wp:posOffset>
                </wp:positionV>
                <wp:extent cx="113400" cy="88200"/>
                <wp:effectExtent l="38100" t="38100" r="26670" b="3937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34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D76B" id="Ink 56" o:spid="_x0000_s1026" type="#_x0000_t75" style="position:absolute;margin-left:153.15pt;margin-top:-.4pt;width:9.65pt;height: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">
                <v:imagedata r:id="rId17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4596034</wp:posOffset>
                </wp:positionH>
                <wp:positionV relativeFrom="paragraph">
                  <wp:posOffset>-63491</wp:posOffset>
                </wp:positionV>
                <wp:extent cx="108360" cy="138960"/>
                <wp:effectExtent l="38100" t="38100" r="6350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83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A5906" id="Ink 50" o:spid="_x0000_s1026" type="#_x0000_t75" style="position:absolute;margin-left:361.55pt;margin-top:-5.35pt;width:9.25pt;height:1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">
                <v:imagedata r:id="rId18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4479034</wp:posOffset>
                </wp:positionH>
                <wp:positionV relativeFrom="paragraph">
                  <wp:posOffset>23269</wp:posOffset>
                </wp:positionV>
                <wp:extent cx="80280" cy="12240"/>
                <wp:effectExtent l="38100" t="38100" r="34290" b="387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0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0ACAC" id="Ink 49" o:spid="_x0000_s1026" type="#_x0000_t75" style="position:absolute;margin-left:352.35pt;margin-top:1.5pt;width:7pt;height: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">
                <v:imagedata r:id="rId18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4434754</wp:posOffset>
                </wp:positionH>
                <wp:positionV relativeFrom="paragraph">
                  <wp:posOffset>-34691</wp:posOffset>
                </wp:positionV>
                <wp:extent cx="96480" cy="116640"/>
                <wp:effectExtent l="38100" t="38100" r="31115" b="361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64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C3F8" id="Ink 48" o:spid="_x0000_s1026" type="#_x0000_t75" style="position:absolute;margin-left:348.85pt;margin-top:-3.1pt;width:8.35pt;height: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">
                <v:imagedata r:id="rId18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4198954</wp:posOffset>
                </wp:positionH>
                <wp:positionV relativeFrom="paragraph">
                  <wp:posOffset>85909</wp:posOffset>
                </wp:positionV>
                <wp:extent cx="184680" cy="15120"/>
                <wp:effectExtent l="38100" t="38100" r="31750" b="361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846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A4745" id="Ink 46" o:spid="_x0000_s1026" type="#_x0000_t75" style="position:absolute;margin-left:330.3pt;margin-top:6.4pt;width:15.25pt;height: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">
                <v:imagedata r:id="rId18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4145674</wp:posOffset>
                </wp:positionH>
                <wp:positionV relativeFrom="paragraph">
                  <wp:posOffset>-27491</wp:posOffset>
                </wp:positionV>
                <wp:extent cx="154800" cy="85680"/>
                <wp:effectExtent l="38100" t="38100" r="36195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4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8567D" id="Ink 45" o:spid="_x0000_s1026" type="#_x0000_t75" style="position:absolute;margin-left:326.1pt;margin-top:-2.5pt;width:12.9pt;height: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">
                <v:imagedata r:id="rId18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4074394</wp:posOffset>
                </wp:positionH>
                <wp:positionV relativeFrom="paragraph">
                  <wp:posOffset>71149</wp:posOffset>
                </wp:positionV>
                <wp:extent cx="95400" cy="50760"/>
                <wp:effectExtent l="38100" t="38100" r="3175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E55FC" id="Ink 43" o:spid="_x0000_s1026" type="#_x0000_t75" style="position:absolute;margin-left:320.45pt;margin-top:5.25pt;width:8.2pt;height: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">
                <v:imagedata r:id="rId19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4041634</wp:posOffset>
                </wp:positionH>
                <wp:positionV relativeFrom="paragraph">
                  <wp:posOffset>-60611</wp:posOffset>
                </wp:positionV>
                <wp:extent cx="33120" cy="182520"/>
                <wp:effectExtent l="38100" t="38100" r="30480" b="336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31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5953E" id="Ink 42" o:spid="_x0000_s1026" type="#_x0000_t75" style="position:absolute;margin-left:317.9pt;margin-top:-5.1pt;width:3.3pt;height:1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">
                <v:imagedata r:id="rId19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3904474</wp:posOffset>
                </wp:positionH>
                <wp:positionV relativeFrom="paragraph">
                  <wp:posOffset>94189</wp:posOffset>
                </wp:positionV>
                <wp:extent cx="130680" cy="59760"/>
                <wp:effectExtent l="38100" t="38100" r="34925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306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3D4A0" id="Ink 41" o:spid="_x0000_s1026" type="#_x0000_t75" style="position:absolute;margin-left:307.1pt;margin-top:7.05pt;width:11pt;height: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">
                <v:imagedata r:id="rId19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3931474</wp:posOffset>
                </wp:positionH>
                <wp:positionV relativeFrom="paragraph">
                  <wp:posOffset>97789</wp:posOffset>
                </wp:positionV>
                <wp:extent cx="13320" cy="36360"/>
                <wp:effectExtent l="38100" t="38100" r="38100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3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FCF5" id="Ink 40" o:spid="_x0000_s1026" type="#_x0000_t75" style="position:absolute;margin-left:309.2pt;margin-top:7.35pt;width:1.8pt;height: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">
                <v:imagedata r:id="rId19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3872434</wp:posOffset>
                </wp:positionH>
                <wp:positionV relativeFrom="paragraph">
                  <wp:posOffset>-29291</wp:posOffset>
                </wp:positionV>
                <wp:extent cx="104040" cy="92520"/>
                <wp:effectExtent l="38100" t="38100" r="23495" b="349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4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F150" id="Ink 39" o:spid="_x0000_s1026" type="#_x0000_t75" style="position:absolute;margin-left:304.55pt;margin-top:-2.65pt;width:8.9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">
                <v:imagedata r:id="rId19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2906194</wp:posOffset>
                </wp:positionH>
                <wp:positionV relativeFrom="paragraph">
                  <wp:posOffset>-491</wp:posOffset>
                </wp:positionV>
                <wp:extent cx="134640" cy="100080"/>
                <wp:effectExtent l="38100" t="38100" r="3048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46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60FF9" id="Ink 34" o:spid="_x0000_s1026" type="#_x0000_t75" style="position:absolute;margin-left:228.5pt;margin-top:-.4pt;width:11.3pt;height: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">
                <v:imagedata r:id="rId20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2881714</wp:posOffset>
                </wp:positionH>
                <wp:positionV relativeFrom="paragraph">
                  <wp:posOffset>-491</wp:posOffset>
                </wp:positionV>
                <wp:extent cx="24840" cy="113760"/>
                <wp:effectExtent l="38100" t="38100" r="38735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48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8E91" id="Ink 33" o:spid="_x0000_s1026" type="#_x0000_t75" style="position:absolute;margin-left:226.55pt;margin-top:-.4pt;width:2.65pt;height: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">
                <v:imagedata r:id="rId20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1726834</wp:posOffset>
                </wp:positionH>
                <wp:positionV relativeFrom="paragraph">
                  <wp:posOffset>-71411</wp:posOffset>
                </wp:positionV>
                <wp:extent cx="693360" cy="232560"/>
                <wp:effectExtent l="38100" t="38100" r="31115" b="342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933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3292F" id="Ink 16" o:spid="_x0000_s1026" type="#_x0000_t75" style="position:absolute;margin-left:135.6pt;margin-top:-5.95pt;width:55.35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">
                <v:imagedata r:id="rId20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1371154</wp:posOffset>
                </wp:positionH>
                <wp:positionV relativeFrom="paragraph">
                  <wp:posOffset>94909</wp:posOffset>
                </wp:positionV>
                <wp:extent cx="218880" cy="163080"/>
                <wp:effectExtent l="38100" t="38100" r="3556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188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05E04" id="Ink 15" o:spid="_x0000_s1026" type="#_x0000_t75" style="position:absolute;margin-left:107.6pt;margin-top:7.1pt;width:17.95pt;height:1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">
                <v:imagedata r:id="rId20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1432354</wp:posOffset>
                </wp:positionH>
                <wp:positionV relativeFrom="paragraph">
                  <wp:posOffset>54949</wp:posOffset>
                </wp:positionV>
                <wp:extent cx="104760" cy="20520"/>
                <wp:effectExtent l="38100" t="38100" r="35560" b="30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47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04133" id="Ink 14" o:spid="_x0000_s1026" type="#_x0000_t75" style="position:absolute;margin-left:112.45pt;margin-top:4pt;width:9pt;height: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">
                <v:imagedata r:id="rId20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1424074</wp:posOffset>
                </wp:positionH>
                <wp:positionV relativeFrom="paragraph">
                  <wp:posOffset>4549</wp:posOffset>
                </wp:positionV>
                <wp:extent cx="5040" cy="81720"/>
                <wp:effectExtent l="38100" t="38100" r="33655" b="330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0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B7305" id="Ink 13" o:spid="_x0000_s1026" type="#_x0000_t75" style="position:absolute;margin-left:111.8pt;margin-top:0;width:1.15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">
                <v:imagedata r:id="rId21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1275754</wp:posOffset>
                </wp:positionH>
                <wp:positionV relativeFrom="paragraph">
                  <wp:posOffset>76549</wp:posOffset>
                </wp:positionV>
                <wp:extent cx="124920" cy="20880"/>
                <wp:effectExtent l="38100" t="38100" r="40640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49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E26B" id="Ink 12" o:spid="_x0000_s1026" type="#_x0000_t75" style="position:absolute;margin-left:100.1pt;margin-top:5.7pt;width:10.55pt;height: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">
                <v:imagedata r:id="rId21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1244794</wp:posOffset>
                </wp:positionH>
                <wp:positionV relativeFrom="paragraph">
                  <wp:posOffset>20029</wp:posOffset>
                </wp:positionV>
                <wp:extent cx="122040" cy="103680"/>
                <wp:effectExtent l="38100" t="38100" r="17780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2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75C27" id="Ink 11" o:spid="_x0000_s1026" type="#_x0000_t75" style="position:absolute;margin-left:97.65pt;margin-top:1.25pt;width:10.3pt;height: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">
                <v:imagedata r:id="rId21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1105474</wp:posOffset>
                </wp:positionH>
                <wp:positionV relativeFrom="paragraph">
                  <wp:posOffset>112549</wp:posOffset>
                </wp:positionV>
                <wp:extent cx="22680" cy="118440"/>
                <wp:effectExtent l="38100" t="38100" r="41275" b="342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26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BEFB2" id="Ink 9" o:spid="_x0000_s1026" type="#_x0000_t75" style="position:absolute;margin-left:86.7pt;margin-top:8.5pt;width:2.5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">
                <v:imagedata r:id="rId21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949234</wp:posOffset>
                </wp:positionH>
                <wp:positionV relativeFrom="paragraph">
                  <wp:posOffset>103549</wp:posOffset>
                </wp:positionV>
                <wp:extent cx="263880" cy="39600"/>
                <wp:effectExtent l="38100" t="38100" r="41275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638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1994F" id="Ink 8" o:spid="_x0000_s1026" type="#_x0000_t75" style="position:absolute;margin-left:74.4pt;margin-top:7.8pt;width:21.5pt;height: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">
                <v:imagedata r:id="rId21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1028794</wp:posOffset>
                </wp:positionH>
                <wp:positionV relativeFrom="paragraph">
                  <wp:posOffset>22189</wp:posOffset>
                </wp:positionV>
                <wp:extent cx="79920" cy="25560"/>
                <wp:effectExtent l="38100" t="38100" r="3492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99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0F5B" id="Ink 7" o:spid="_x0000_s1026" type="#_x0000_t75" style="position:absolute;margin-left:80.65pt;margin-top:1.4pt;width:7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">
                <v:imagedata r:id="rId22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1013674</wp:posOffset>
                </wp:positionH>
                <wp:positionV relativeFrom="paragraph">
                  <wp:posOffset>18589</wp:posOffset>
                </wp:positionV>
                <wp:extent cx="17280" cy="76680"/>
                <wp:effectExtent l="38100" t="38100" r="33655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2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E57A" id="Ink 6" o:spid="_x0000_s1026" type="#_x0000_t75" style="position:absolute;margin-left:79.45pt;margin-top:1.1pt;width:2.0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">
                <v:imagedata r:id="rId22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905674</wp:posOffset>
                </wp:positionH>
                <wp:positionV relativeFrom="paragraph">
                  <wp:posOffset>-26051</wp:posOffset>
                </wp:positionV>
                <wp:extent cx="207720" cy="52920"/>
                <wp:effectExtent l="38100" t="38100" r="33655" b="36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077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30325" id="Ink 5" o:spid="_x0000_s1026" type="#_x0000_t75" style="position:absolute;margin-left:70.95pt;margin-top:-2.4pt;width:17.0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">
                <v:imagedata r:id="rId224" o:title=""/>
              </v:shape>
            </w:pict>
          </mc:Fallback>
        </mc:AlternateContent>
      </w:r>
    </w:p>
    <w:p w:rsidR="00021257" w:rsidRDefault="00CD33DA" w:rsidP="00021257">
      <w:pPr>
        <w:rPr>
          <w:lang w:eastAsia="ko-KR"/>
        </w:rPr>
      </w:pP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3625114</wp:posOffset>
                </wp:positionH>
                <wp:positionV relativeFrom="paragraph">
                  <wp:posOffset>165894</wp:posOffset>
                </wp:positionV>
                <wp:extent cx="153360" cy="30600"/>
                <wp:effectExtent l="38100" t="38100" r="37465" b="3302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33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F0A1A" id="Ink 111" o:spid="_x0000_s1026" type="#_x0000_t75" style="position:absolute;margin-left:285.1pt;margin-top:12.7pt;width:12.8pt;height:3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">
                <v:imagedata r:id="rId22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3669754</wp:posOffset>
                </wp:positionH>
                <wp:positionV relativeFrom="paragraph">
                  <wp:posOffset>147894</wp:posOffset>
                </wp:positionV>
                <wp:extent cx="3960" cy="25560"/>
                <wp:effectExtent l="38100" t="38100" r="3429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7846" id="Ink 110" o:spid="_x0000_s1026" type="#_x0000_t75" style="position:absolute;margin-left:288.6pt;margin-top:11.3pt;width:1pt;height: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">
                <v:imagedata r:id="rId22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3602074</wp:posOffset>
                </wp:positionH>
                <wp:positionV relativeFrom="paragraph">
                  <wp:posOffset>5694</wp:posOffset>
                </wp:positionV>
                <wp:extent cx="117000" cy="82800"/>
                <wp:effectExtent l="38100" t="38100" r="10160" b="317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170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0CC74" id="Ink 109" o:spid="_x0000_s1026" type="#_x0000_t75" style="position:absolute;margin-left:283.3pt;margin-top:.1pt;width:9.9pt;height: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">
                <v:imagedata r:id="rId23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2625034</wp:posOffset>
                </wp:positionH>
                <wp:positionV relativeFrom="paragraph">
                  <wp:posOffset>46374</wp:posOffset>
                </wp:positionV>
                <wp:extent cx="7920" cy="67680"/>
                <wp:effectExtent l="38100" t="38100" r="43180" b="3429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9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279F" id="Ink 86" o:spid="_x0000_s1026" type="#_x0000_t75" style="position:absolute;margin-left:206.35pt;margin-top:3.3pt;width:1.3pt;height:6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">
                <v:imagedata r:id="rId23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2558434</wp:posOffset>
                </wp:positionH>
                <wp:positionV relativeFrom="paragraph">
                  <wp:posOffset>60054</wp:posOffset>
                </wp:positionV>
                <wp:extent cx="2520" cy="37080"/>
                <wp:effectExtent l="38100" t="38100" r="36195" b="393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5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96EFB" id="Ink 85" o:spid="_x0000_s1026" type="#_x0000_t75" style="position:absolute;margin-left:201.1pt;margin-top:4.4pt;width:.95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">
                <v:imagedata r:id="rId23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2096194</wp:posOffset>
                </wp:positionH>
                <wp:positionV relativeFrom="paragraph">
                  <wp:posOffset>24774</wp:posOffset>
                </wp:positionV>
                <wp:extent cx="16200" cy="23400"/>
                <wp:effectExtent l="38100" t="38100" r="34925" b="406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6FEF" id="Ink 84" o:spid="_x0000_s1026" type="#_x0000_t75" style="position:absolute;margin-left:164.7pt;margin-top:1.6pt;width:2pt;height:2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">
                <v:imagedata r:id="rId23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2011594</wp:posOffset>
                </wp:positionH>
                <wp:positionV relativeFrom="paragraph">
                  <wp:posOffset>25134</wp:posOffset>
                </wp:positionV>
                <wp:extent cx="40320" cy="73080"/>
                <wp:effectExtent l="38100" t="38100" r="36195" b="412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03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6376" id="Ink 83" o:spid="_x0000_s1026" type="#_x0000_t75" style="position:absolute;margin-left:158.05pt;margin-top:1.65pt;width:3.85pt;height: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">
                <v:imagedata r:id="rId23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2472394</wp:posOffset>
                </wp:positionH>
                <wp:positionV relativeFrom="paragraph">
                  <wp:posOffset>143934</wp:posOffset>
                </wp:positionV>
                <wp:extent cx="71280" cy="49680"/>
                <wp:effectExtent l="38100" t="38100" r="43180" b="393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71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C970" id="Ink 73" o:spid="_x0000_s1026" type="#_x0000_t75" style="position:absolute;margin-left:194.35pt;margin-top:11pt;width:6.3pt;height: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">
                <v:imagedata r:id="rId24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2382394</wp:posOffset>
                </wp:positionH>
                <wp:positionV relativeFrom="paragraph">
                  <wp:posOffset>137814</wp:posOffset>
                </wp:positionV>
                <wp:extent cx="43920" cy="73440"/>
                <wp:effectExtent l="38100" t="38100" r="19685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39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1E75C" id="Ink 71" o:spid="_x0000_s1026" type="#_x0000_t75" style="position:absolute;margin-left:187.25pt;margin-top:10.5pt;width:4.15pt;height: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">
                <v:imagedata r:id="rId24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2155594</wp:posOffset>
                </wp:positionH>
                <wp:positionV relativeFrom="paragraph">
                  <wp:posOffset>133494</wp:posOffset>
                </wp:positionV>
                <wp:extent cx="178560" cy="59760"/>
                <wp:effectExtent l="38100" t="38100" r="37465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785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67B4A" id="Ink 68" o:spid="_x0000_s1026" type="#_x0000_t75" style="position:absolute;margin-left:169.4pt;margin-top:10.15pt;width:14.75pt;height: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">
                <v:imagedata r:id="rId24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2016994</wp:posOffset>
                </wp:positionH>
                <wp:positionV relativeFrom="paragraph">
                  <wp:posOffset>119814</wp:posOffset>
                </wp:positionV>
                <wp:extent cx="82440" cy="13680"/>
                <wp:effectExtent l="38100" t="38100" r="32385" b="3746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824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C7434" id="Ink 67" o:spid="_x0000_s1026" type="#_x0000_t75" style="position:absolute;margin-left:158.45pt;margin-top:9.1pt;width:7.2pt;height: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">
                <v:imagedata r:id="rId24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2029594</wp:posOffset>
                </wp:positionH>
                <wp:positionV relativeFrom="paragraph">
                  <wp:posOffset>130614</wp:posOffset>
                </wp:positionV>
                <wp:extent cx="66960" cy="55440"/>
                <wp:effectExtent l="38100" t="38100" r="0" b="336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69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E3CA8" id="Ink 64" o:spid="_x0000_s1026" type="#_x0000_t75" style="position:absolute;margin-left:159.45pt;margin-top:9.95pt;width:5.95pt;height: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">
                <v:imagedata r:id="rId24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4597114</wp:posOffset>
                </wp:positionH>
                <wp:positionV relativeFrom="paragraph">
                  <wp:posOffset>-11946</wp:posOffset>
                </wp:positionV>
                <wp:extent cx="94680" cy="97920"/>
                <wp:effectExtent l="38100" t="38100" r="19685" b="419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46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6FF18" id="Ink 51" o:spid="_x0000_s1026" type="#_x0000_t75" style="position:absolute;margin-left:361.65pt;margin-top:-1.3pt;width:8.15pt;height: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">
                <v:imagedata r:id="rId25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4252594</wp:posOffset>
                </wp:positionH>
                <wp:positionV relativeFrom="paragraph">
                  <wp:posOffset>-38226</wp:posOffset>
                </wp:positionV>
                <wp:extent cx="168840" cy="137520"/>
                <wp:effectExtent l="25400" t="38100" r="3492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88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B4DE" id="Ink 47" o:spid="_x0000_s1026" type="#_x0000_t75" style="position:absolute;margin-left:334.5pt;margin-top:-3.35pt;width:14pt;height:1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">
                <v:imagedata r:id="rId25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4032994</wp:posOffset>
                </wp:positionH>
                <wp:positionV relativeFrom="paragraph">
                  <wp:posOffset>8574</wp:posOffset>
                </wp:positionV>
                <wp:extent cx="72720" cy="68400"/>
                <wp:effectExtent l="38100" t="38100" r="16510" b="336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27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9591" id="Ink 44" o:spid="_x0000_s1026" type="#_x0000_t75" style="position:absolute;margin-left:317.2pt;margin-top:.35pt;width:6.45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">
                <v:imagedata r:id="rId25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1081714</wp:posOffset>
                </wp:positionH>
                <wp:positionV relativeFrom="paragraph">
                  <wp:posOffset>22254</wp:posOffset>
                </wp:positionV>
                <wp:extent cx="199440" cy="130320"/>
                <wp:effectExtent l="38100" t="38100" r="0" b="349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994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1393A" id="Ink 10" o:spid="_x0000_s1026" type="#_x0000_t75" style="position:absolute;margin-left:84.8pt;margin-top:1.4pt;width:16.4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">
                <v:imagedata r:id="rId256" o:title=""/>
              </v:shape>
            </w:pict>
          </mc:Fallback>
        </mc:AlternateContent>
      </w:r>
    </w:p>
    <w:p w:rsidR="00021257" w:rsidRDefault="00CD33DA" w:rsidP="00021257">
      <w:pPr>
        <w:rPr>
          <w:lang w:eastAsia="ko-KR"/>
        </w:rPr>
      </w:pP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3544834</wp:posOffset>
                </wp:positionH>
                <wp:positionV relativeFrom="paragraph">
                  <wp:posOffset>56159</wp:posOffset>
                </wp:positionV>
                <wp:extent cx="301320" cy="128520"/>
                <wp:effectExtent l="38100" t="38100" r="41910" b="368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013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004FE" id="Ink 112" o:spid="_x0000_s1026" type="#_x0000_t75" style="position:absolute;margin-left:278.75pt;margin-top:4.05pt;width:24.45pt;height:1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">
                <v:imagedata r:id="rId25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2495794</wp:posOffset>
                </wp:positionH>
                <wp:positionV relativeFrom="paragraph">
                  <wp:posOffset>-19081</wp:posOffset>
                </wp:positionV>
                <wp:extent cx="11160" cy="42120"/>
                <wp:effectExtent l="38100" t="38100" r="40005" b="3429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11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0192" id="Ink 78" o:spid="_x0000_s1026" type="#_x0000_t75" style="position:absolute;margin-left:196.15pt;margin-top:-1.85pt;width:1.6pt;height: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">
                <v:imagedata r:id="rId26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2461594</wp:posOffset>
                </wp:positionH>
                <wp:positionV relativeFrom="paragraph">
                  <wp:posOffset>71999</wp:posOffset>
                </wp:positionV>
                <wp:extent cx="132480" cy="55440"/>
                <wp:effectExtent l="0" t="38100" r="33020" b="336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24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AA5DE" id="Ink 77" o:spid="_x0000_s1026" type="#_x0000_t75" style="position:absolute;margin-left:193.5pt;margin-top:5.3pt;width:11.15pt;height: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">
                <v:imagedata r:id="rId26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2380234</wp:posOffset>
                </wp:positionH>
                <wp:positionV relativeFrom="paragraph">
                  <wp:posOffset>38879</wp:posOffset>
                </wp:positionV>
                <wp:extent cx="206640" cy="36360"/>
                <wp:effectExtent l="38100" t="38100" r="34925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066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C15CF" id="Ink 76" o:spid="_x0000_s1026" type="#_x0000_t75" style="position:absolute;margin-left:187.05pt;margin-top:2.7pt;width:16.95pt;height:3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">
                <v:imagedata r:id="rId26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2511274</wp:posOffset>
                </wp:positionH>
                <wp:positionV relativeFrom="paragraph">
                  <wp:posOffset>38879</wp:posOffset>
                </wp:positionV>
                <wp:extent cx="2160" cy="16560"/>
                <wp:effectExtent l="38100" t="38100" r="36195" b="342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F80DA" id="Ink 75" o:spid="_x0000_s1026" type="#_x0000_t75" style="position:absolute;margin-left:197.4pt;margin-top:2.7pt;width:.85pt;height: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">
                <v:imagedata r:id="rId26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2515594</wp:posOffset>
                </wp:positionH>
                <wp:positionV relativeFrom="paragraph">
                  <wp:posOffset>-16201</wp:posOffset>
                </wp:positionV>
                <wp:extent cx="75960" cy="48960"/>
                <wp:effectExtent l="38100" t="38100" r="38735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59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F9F7D" id="Ink 74" o:spid="_x0000_s1026" type="#_x0000_t75" style="position:absolute;margin-left:197.75pt;margin-top:-1.65pt;width:6.7pt;height:4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">
                <v:imagedata r:id="rId26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2421994</wp:posOffset>
                </wp:positionH>
                <wp:positionV relativeFrom="paragraph">
                  <wp:posOffset>-5761</wp:posOffset>
                </wp:positionV>
                <wp:extent cx="33120" cy="21960"/>
                <wp:effectExtent l="38100" t="38100" r="43180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3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6CFE6" id="Ink 72" o:spid="_x0000_s1026" type="#_x0000_t75" style="position:absolute;margin-left:190.35pt;margin-top:-.8pt;width:3.3pt;height:2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">
                <v:imagedata r:id="rId270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2257834</wp:posOffset>
                </wp:positionH>
                <wp:positionV relativeFrom="paragraph">
                  <wp:posOffset>42479</wp:posOffset>
                </wp:positionV>
                <wp:extent cx="94680" cy="71640"/>
                <wp:effectExtent l="38100" t="38100" r="32385" b="431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946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D4F30" id="Ink 70" o:spid="_x0000_s1026" type="#_x0000_t75" style="position:absolute;margin-left:177.45pt;margin-top:3pt;width:8.15pt;height: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">
                <v:imagedata r:id="rId27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2195554</wp:posOffset>
                </wp:positionH>
                <wp:positionV relativeFrom="paragraph">
                  <wp:posOffset>32759</wp:posOffset>
                </wp:positionV>
                <wp:extent cx="145440" cy="11160"/>
                <wp:effectExtent l="38100" t="38100" r="32385" b="400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45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04ED9" id="Ink 69" o:spid="_x0000_s1026" type="#_x0000_t75" style="position:absolute;margin-left:172.55pt;margin-top:2.25pt;width:12.15pt;height: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">
                <v:imagedata r:id="rId27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2076394</wp:posOffset>
                </wp:positionH>
                <wp:positionV relativeFrom="paragraph">
                  <wp:posOffset>96479</wp:posOffset>
                </wp:positionV>
                <wp:extent cx="148680" cy="28800"/>
                <wp:effectExtent l="38100" t="38100" r="41910" b="349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48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FB6B4" id="Ink 66" o:spid="_x0000_s1026" type="#_x0000_t75" style="position:absolute;margin-left:163.15pt;margin-top:7.25pt;width:12.4pt;height:2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">
                <v:imagedata r:id="rId27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2089714</wp:posOffset>
                </wp:positionH>
                <wp:positionV relativeFrom="paragraph">
                  <wp:posOffset>19079</wp:posOffset>
                </wp:positionV>
                <wp:extent cx="28440" cy="83160"/>
                <wp:effectExtent l="38100" t="38100" r="35560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84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D0A4" id="Ink 65" o:spid="_x0000_s1026" type="#_x0000_t75" style="position:absolute;margin-left:164.2pt;margin-top:1.15pt;width:2.95pt;height:7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">
                <v:imagedata r:id="rId27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1850674</wp:posOffset>
                </wp:positionH>
                <wp:positionV relativeFrom="paragraph">
                  <wp:posOffset>-50761</wp:posOffset>
                </wp:positionV>
                <wp:extent cx="658440" cy="274320"/>
                <wp:effectExtent l="38100" t="38100" r="40640" b="304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5844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F8989" id="Ink 18" o:spid="_x0000_s1026" type="#_x0000_t75" style="position:absolute;margin-left:145.35pt;margin-top:-4.35pt;width:52.6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">
                <v:imagedata r:id="rId280" o:title=""/>
              </v:shape>
            </w:pict>
          </mc:Fallback>
        </mc:AlternateContent>
      </w:r>
    </w:p>
    <w:p w:rsidR="00021257" w:rsidRDefault="00CD33DA" w:rsidP="00021257">
      <w:pPr>
        <w:rPr>
          <w:lang w:eastAsia="ko-KR"/>
        </w:rPr>
      </w:pP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3293194</wp:posOffset>
                </wp:positionH>
                <wp:positionV relativeFrom="paragraph">
                  <wp:posOffset>-13616</wp:posOffset>
                </wp:positionV>
                <wp:extent cx="176760" cy="147240"/>
                <wp:effectExtent l="38100" t="38100" r="39370" b="311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76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6F40" id="Ink 27" o:spid="_x0000_s1026" type="#_x0000_t75" style="position:absolute;margin-left:258.95pt;margin-top:-1.4pt;width:14.6pt;height:1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">
                <v:imagedata r:id="rId282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3064954</wp:posOffset>
                </wp:positionH>
                <wp:positionV relativeFrom="paragraph">
                  <wp:posOffset>137944</wp:posOffset>
                </wp:positionV>
                <wp:extent cx="184680" cy="19440"/>
                <wp:effectExtent l="38100" t="38100" r="31750" b="317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846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C481" id="Ink 24" o:spid="_x0000_s1026" type="#_x0000_t75" style="position:absolute;margin-left:241pt;margin-top:10.5pt;width:15.25pt;height: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">
                <v:imagedata r:id="rId284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3073954</wp:posOffset>
                </wp:positionH>
                <wp:positionV relativeFrom="paragraph">
                  <wp:posOffset>-31976</wp:posOffset>
                </wp:positionV>
                <wp:extent cx="136080" cy="117360"/>
                <wp:effectExtent l="38100" t="38100" r="41910" b="355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360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0D27B" id="Ink 23" o:spid="_x0000_s1026" type="#_x0000_t75" style="position:absolute;margin-left:241.7pt;margin-top:-2.85pt;width:11.4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">
                <v:imagedata r:id="rId286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2783074</wp:posOffset>
                </wp:positionH>
                <wp:positionV relativeFrom="paragraph">
                  <wp:posOffset>114184</wp:posOffset>
                </wp:positionV>
                <wp:extent cx="96120" cy="5400"/>
                <wp:effectExtent l="38100" t="38100" r="31115" b="330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96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4E78C" id="Ink 21" o:spid="_x0000_s1026" type="#_x0000_t75" style="position:absolute;margin-left:218.8pt;margin-top:8.65pt;width:8.25pt;height: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">
                <v:imagedata r:id="rId288" o:title=""/>
              </v:shape>
            </w:pict>
          </mc:Fallback>
        </mc:AlternateContent>
      </w:r>
      <w:r>
        <w:rPr>
          <w:lang w:eastAsia="ko-K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2826994</wp:posOffset>
                </wp:positionH>
                <wp:positionV relativeFrom="paragraph">
                  <wp:posOffset>424</wp:posOffset>
                </wp:positionV>
                <wp:extent cx="73800" cy="149400"/>
                <wp:effectExtent l="38100" t="38100" r="4064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38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B9A1C" id="Ink 20" o:spid="_x0000_s1026" type="#_x0000_t75" style="position:absolute;margin-left:222.25pt;margin-top:-.3pt;width:6.5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">
                <v:imagedata r:id="rId290" o:title=""/>
              </v:shape>
            </w:pict>
          </mc:Fallback>
        </mc:AlternateContent>
      </w:r>
    </w:p>
    <w:p w:rsidR="00021257" w:rsidRDefault="00CD33DA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3426754</wp:posOffset>
                </wp:positionH>
                <wp:positionV relativeFrom="paragraph">
                  <wp:posOffset>46484</wp:posOffset>
                </wp:positionV>
                <wp:extent cx="15480" cy="101160"/>
                <wp:effectExtent l="38100" t="38100" r="35560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54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E2C6" id="Ink 29" o:spid="_x0000_s1026" type="#_x0000_t75" style="position:absolute;margin-left:269.45pt;margin-top:3.3pt;width:1.9pt;height: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">
                <v:imagedata r:id="rId292" o:title=""/>
              </v:shape>
            </w:pict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3326674</wp:posOffset>
                </wp:positionH>
                <wp:positionV relativeFrom="paragraph">
                  <wp:posOffset>16604</wp:posOffset>
                </wp:positionV>
                <wp:extent cx="138960" cy="45720"/>
                <wp:effectExtent l="38100" t="38100" r="39370" b="304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389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2BA7" id="Ink 28" o:spid="_x0000_s1026" type="#_x0000_t75" style="position:absolute;margin-left:261.6pt;margin-top:.95pt;width:11.65pt;height: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">
                <v:imagedata r:id="rId294" o:title=""/>
              </v:shape>
            </w:pict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3099514</wp:posOffset>
                </wp:positionH>
                <wp:positionV relativeFrom="paragraph">
                  <wp:posOffset>46844</wp:posOffset>
                </wp:positionV>
                <wp:extent cx="158760" cy="119160"/>
                <wp:effectExtent l="38100" t="38100" r="31750" b="336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587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E6FF" id="Ink 26" o:spid="_x0000_s1026" type="#_x0000_t75" style="position:absolute;margin-left:243.7pt;margin-top:3.35pt;width:13.2pt;height:1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">
                <v:imagedata r:id="rId296" o:title=""/>
              </v:shape>
            </w:pict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3183754</wp:posOffset>
                </wp:positionH>
                <wp:positionV relativeFrom="paragraph">
                  <wp:posOffset>-23356</wp:posOffset>
                </wp:positionV>
                <wp:extent cx="11880" cy="89280"/>
                <wp:effectExtent l="38100" t="38100" r="3937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8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FE18B" id="Ink 25" o:spid="_x0000_s1026" type="#_x0000_t75" style="position:absolute;margin-left:250.35pt;margin-top:-2.2pt;width:1.65pt;height: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">
                <v:imagedata r:id="rId298" o:title=""/>
              </v:shape>
            </w:pict>
          </mc:Fallback>
        </mc:AlternateContent>
      </w:r>
      <w:r>
        <w:rPr>
          <w:rFonts w:ascii="Batang" w:eastAsia="Batang" w:hAnsi="Batang" w:cs="Batang" w:hint="eastAsia"/>
          <w:lang w:eastAsia="ko-K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2785594</wp:posOffset>
                </wp:positionH>
                <wp:positionV relativeFrom="paragraph">
                  <wp:posOffset>24884</wp:posOffset>
                </wp:positionV>
                <wp:extent cx="229680" cy="41760"/>
                <wp:effectExtent l="38100" t="38100" r="37465" b="34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296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3130C" id="Ink 22" o:spid="_x0000_s1026" type="#_x0000_t75" style="position:absolute;margin-left:219pt;margin-top:1.6pt;width:18.8pt;height: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">
                <v:imagedata r:id="rId300" o:title=""/>
              </v:shape>
            </w:pict>
          </mc:Fallback>
        </mc:AlternateContent>
      </w:r>
      <w:r w:rsidR="00021257">
        <w:rPr>
          <w:rFonts w:ascii="Batang" w:eastAsia="Batang" w:hAnsi="Batang" w:cs="Batang" w:hint="eastAsia"/>
          <w:lang w:eastAsia="ko-KR"/>
        </w:rPr>
        <w:t>문제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오타를 포함해 실수를 다 고치세요</w:t>
      </w:r>
      <w:r>
        <w:rPr>
          <w:rFonts w:ascii="Batang" w:eastAsia="Batang" w:hAnsi="Batang" w:cs="Batang"/>
          <w:lang w:eastAsia="ko-KR"/>
        </w:rPr>
        <w:t>.</w:t>
      </w:r>
    </w:p>
    <w:p w:rsidR="00CD33DA" w:rsidRPr="00CD33DA" w:rsidRDefault="00CD33DA" w:rsidP="00CD33DA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끝났습니다.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CD33DA" w:rsidRDefault="00021257" w:rsidP="00CD33DA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CD33DA">
        <w:rPr>
          <w:rFonts w:ascii="Batang" w:eastAsia="Batang" w:hAnsi="Batang" w:cs="Batang" w:hint="eastAsia"/>
          <w:lang w:eastAsia="ko-KR"/>
        </w:rPr>
        <w:t xml:space="preserve"> </w:t>
      </w:r>
      <w:r w:rsidR="00CD33DA">
        <w:rPr>
          <w:rFonts w:ascii="Batang" w:eastAsia="Batang" w:hAnsi="Batang" w:cs="Batang"/>
          <w:lang w:eastAsia="ko-KR"/>
        </w:rPr>
        <w:t>: Please annotate the parts that you can’t understand.</w:t>
      </w:r>
    </w:p>
    <w:p w:rsidR="00CD33DA" w:rsidRDefault="00CD33DA" w:rsidP="00CD33DA">
      <w:pPr>
        <w:rPr>
          <w:lang w:eastAsia="ko-KR"/>
        </w:rPr>
      </w:pPr>
    </w:p>
    <w:p w:rsidR="00CD33DA" w:rsidRPr="00CD33DA" w:rsidRDefault="00CD33DA" w:rsidP="00CD33DA">
      <w:pPr>
        <w:rPr>
          <w:lang w:eastAsia="ko-KR"/>
        </w:rPr>
      </w:pPr>
      <w:r>
        <w:rPr>
          <w:lang w:eastAsia="ko-KR"/>
        </w:rPr>
        <w:t>Not any part do I not understand.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CD33DA" w:rsidRPr="00CD33DA" w:rsidRDefault="00021257" w:rsidP="00CD33DA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CD33DA">
        <w:rPr>
          <w:rFonts w:ascii="Batang" w:eastAsia="Batang" w:hAnsi="Batang" w:cs="Batang"/>
          <w:lang w:eastAsia="ko-KR"/>
        </w:rPr>
        <w:t xml:space="preserve">: </w:t>
      </w:r>
      <w:r w:rsidR="00CD33DA">
        <w:rPr>
          <w:rFonts w:ascii="Batang" w:eastAsia="Batang" w:hAnsi="Batang" w:cs="Batang" w:hint="eastAsia"/>
          <w:lang w:eastAsia="ko-KR"/>
        </w:rPr>
        <w:t xml:space="preserve">게임을 단순화도 해보고 </w:t>
      </w:r>
      <w:r w:rsidR="00CD33DA">
        <w:rPr>
          <w:rFonts w:ascii="Batang" w:eastAsia="Batang" w:hAnsi="Batang" w:cs="Batang"/>
          <w:lang w:eastAsia="ko-KR"/>
        </w:rPr>
        <w:t xml:space="preserve">, </w:t>
      </w:r>
      <w:r w:rsidR="00CD33DA">
        <w:rPr>
          <w:rFonts w:ascii="Batang" w:eastAsia="Batang" w:hAnsi="Batang" w:cs="Batang" w:hint="eastAsia"/>
          <w:lang w:eastAsia="ko-KR"/>
        </w:rPr>
        <w:t xml:space="preserve">확장도 해보세요 </w:t>
      </w:r>
      <w:r w:rsidR="00CD33DA">
        <w:rPr>
          <w:rFonts w:ascii="Batang" w:eastAsia="Batang" w:hAnsi="Batang" w:cs="Batang"/>
          <w:lang w:eastAsia="ko-KR"/>
        </w:rPr>
        <w:t xml:space="preserve">/ </w:t>
      </w:r>
      <w:r w:rsidR="00CD33DA">
        <w:rPr>
          <w:rFonts w:ascii="Batang" w:eastAsia="Batang" w:hAnsi="Batang" w:cs="Batang" w:hint="eastAsia"/>
          <w:lang w:eastAsia="ko-KR"/>
        </w:rPr>
        <w:t>황금방은 인풋을 이상항 방식으로 받는 데,</w:t>
      </w:r>
      <w:r w:rsidR="00CD33DA">
        <w:rPr>
          <w:rFonts w:ascii="Batang" w:eastAsia="Batang" w:hAnsi="Batang" w:cs="Batang"/>
          <w:lang w:eastAsia="ko-KR"/>
        </w:rPr>
        <w:t xml:space="preserve"> </w:t>
      </w:r>
      <w:r w:rsidR="00CD33DA">
        <w:rPr>
          <w:rFonts w:ascii="Batang" w:eastAsia="Batang" w:hAnsi="Batang" w:cs="Batang" w:hint="eastAsia"/>
          <w:lang w:eastAsia="ko-KR"/>
        </w:rPr>
        <w:t xml:space="preserve">이런 방식으로 하면 어떤 버그가 나올까요 </w:t>
      </w:r>
      <w:r w:rsidR="00CD33DA">
        <w:rPr>
          <w:rFonts w:ascii="Batang" w:eastAsia="Batang" w:hAnsi="Batang" w:cs="Batang"/>
          <w:lang w:eastAsia="ko-KR"/>
        </w:rPr>
        <w:t xml:space="preserve">?  </w:t>
      </w:r>
      <w:r w:rsidR="00CD33DA">
        <w:rPr>
          <w:rFonts w:ascii="Batang" w:eastAsia="Batang" w:hAnsi="Batang" w:cs="Batang" w:hint="eastAsia"/>
          <w:lang w:eastAsia="ko-KR"/>
        </w:rPr>
        <w:t>더 나은 방식으로 고쳐보세요.</w:t>
      </w:r>
      <w:bookmarkStart w:id="0" w:name="_GoBack"/>
      <w:bookmarkEnd w:id="0"/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226485" w:rsidP="00021257">
      <w:pPr>
        <w:rPr>
          <w:rFonts w:ascii="Batang" w:eastAsia="Batang" w:hAnsi="Batang" w:cs="Batang"/>
          <w:lang w:eastAsia="ko-KR"/>
        </w:rPr>
      </w:pPr>
      <w:r w:rsidRPr="00226485">
        <w:rPr>
          <w:lang w:eastAsia="ko-KR"/>
        </w:rPr>
        <w:t xml:space="preserve"># </w:t>
      </w:r>
      <w:r w:rsidRPr="00226485">
        <w:rPr>
          <w:rFonts w:ascii="Batang" w:eastAsia="Batang" w:hAnsi="Batang" w:cs="Batang" w:hint="eastAsia"/>
          <w:lang w:eastAsia="ko-KR"/>
        </w:rPr>
        <w:t>불</w:t>
      </w:r>
      <w:r w:rsidRPr="00226485">
        <w:rPr>
          <w:lang w:eastAsia="ko-KR"/>
        </w:rPr>
        <w:t xml:space="preserve"> </w:t>
      </w:r>
      <w:r w:rsidRPr="00226485">
        <w:rPr>
          <w:rFonts w:ascii="Batang" w:eastAsia="Batang" w:hAnsi="Batang" w:cs="Batang" w:hint="eastAsia"/>
          <w:lang w:eastAsia="ko-KR"/>
        </w:rPr>
        <w:t>표현</w:t>
      </w:r>
      <w:r w:rsidRPr="00226485">
        <w:rPr>
          <w:lang w:eastAsia="ko-KR"/>
        </w:rPr>
        <w:t xml:space="preserve"> </w:t>
      </w:r>
      <w:r w:rsidRPr="00226485">
        <w:rPr>
          <w:rFonts w:ascii="Batang" w:eastAsia="Batang" w:hAnsi="Batang" w:cs="Batang" w:hint="eastAsia"/>
          <w:lang w:eastAsia="ko-KR"/>
        </w:rPr>
        <w:t>중</w:t>
      </w:r>
      <w:r w:rsidRPr="00226485">
        <w:rPr>
          <w:lang w:eastAsia="ko-KR"/>
        </w:rPr>
        <w:t xml:space="preserve"> membership test </w:t>
      </w:r>
      <w:r w:rsidRPr="00226485">
        <w:rPr>
          <w:rFonts w:ascii="Batang" w:eastAsia="Batang" w:hAnsi="Batang" w:cs="Batang" w:hint="eastAsia"/>
          <w:lang w:eastAsia="ko-KR"/>
        </w:rPr>
        <w:t>한번</w:t>
      </w:r>
      <w:r w:rsidRPr="00226485">
        <w:rPr>
          <w:lang w:eastAsia="ko-KR"/>
        </w:rPr>
        <w:t xml:space="preserve"> </w:t>
      </w:r>
      <w:r w:rsidRPr="00226485">
        <w:rPr>
          <w:rFonts w:ascii="Batang" w:eastAsia="Batang" w:hAnsi="Batang" w:cs="Batang" w:hint="eastAsia"/>
          <w:lang w:eastAsia="ko-KR"/>
        </w:rPr>
        <w:t>복습</w:t>
      </w:r>
      <w:r w:rsidRPr="00226485">
        <w:rPr>
          <w:lang w:eastAsia="ko-KR"/>
        </w:rPr>
        <w:t xml:space="preserve"> string</w:t>
      </w:r>
      <w:r w:rsidRPr="00226485">
        <w:rPr>
          <w:rFonts w:ascii="Batang" w:eastAsia="Batang" w:hAnsi="Batang" w:cs="Batang" w:hint="eastAsia"/>
          <w:lang w:eastAsia="ko-KR"/>
        </w:rPr>
        <w:t>의</w:t>
      </w:r>
      <w:r w:rsidRPr="00226485">
        <w:rPr>
          <w:lang w:eastAsia="ko-KR"/>
        </w:rPr>
        <w:t xml:space="preserve"> </w:t>
      </w:r>
      <w:r w:rsidRPr="00226485">
        <w:rPr>
          <w:rFonts w:ascii="Batang" w:eastAsia="Batang" w:hAnsi="Batang" w:cs="Batang" w:hint="eastAsia"/>
          <w:lang w:eastAsia="ko-KR"/>
        </w:rPr>
        <w:t>경우</w:t>
      </w:r>
    </w:p>
    <w:p w:rsidR="00226485" w:rsidRDefault="00226485" w:rsidP="00021257">
      <w:pPr>
        <w:rPr>
          <w:rFonts w:hint="eastAsia"/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85"/>
    <w:rsid w:val="00021257"/>
    <w:rsid w:val="00226485"/>
    <w:rsid w:val="003204C0"/>
    <w:rsid w:val="003346EA"/>
    <w:rsid w:val="003527D6"/>
    <w:rsid w:val="00365155"/>
    <w:rsid w:val="00492A5C"/>
    <w:rsid w:val="005531B3"/>
    <w:rsid w:val="005A4967"/>
    <w:rsid w:val="005A5D46"/>
    <w:rsid w:val="008432C1"/>
    <w:rsid w:val="00887444"/>
    <w:rsid w:val="00987F65"/>
    <w:rsid w:val="00A4165C"/>
    <w:rsid w:val="00AF2604"/>
    <w:rsid w:val="00B0587C"/>
    <w:rsid w:val="00B53A7A"/>
    <w:rsid w:val="00C20CE0"/>
    <w:rsid w:val="00C8486A"/>
    <w:rsid w:val="00C96B98"/>
    <w:rsid w:val="00CB6CE3"/>
    <w:rsid w:val="00CC02B9"/>
    <w:rsid w:val="00CD33DA"/>
    <w:rsid w:val="00D04996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4900"/>
  <w14:defaultImageDpi w14:val="32767"/>
  <w15:chartTrackingRefBased/>
  <w15:docId w15:val="{C080051F-E6B5-AC4A-9968-1D39F685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291" Type="http://schemas.openxmlformats.org/officeDocument/2006/relationships/customXml" Target="ink/ink144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7.36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21363E6"/>
      <inkml:brushProperty name="anchorY" value="-835484.375"/>
      <inkml:brushProperty name="scaleFactor" value="0.5"/>
    </inkml:brush>
  </inkml:definitions>
  <inkml:trace contextRef="#ctx0" brushRef="#br0">51 1 24575,'-7'75'0,"0"0"0,0-1 0,0 1 0,-1 5 0,1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0.48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3165E6"/>
      <inkml:brushProperty name="anchorY" value="-813516.625"/>
      <inkml:brushProperty name="scaleFactor" value="0.5"/>
    </inkml:brush>
  </inkml:definitions>
  <inkml:trace contextRef="#ctx0" brushRef="#br0">0 46 24575,'12'26'0,"-3"4"0,0 0 0,-3-1 0,10 7 0,-8-18 0,6 5 0,-12-12 0,-2 3 0,0 1 0,2 2 0,-1-6 0,4 0 0,-5-3 0,2-8 0,-4-6 0,-1-6 0,-3-5 0,0-1 0,0 1 0,0-8 0,0 6 0,2-3 0,-1 5 0,4 0 0,-1 4 0,-1-4 0,3 12 0,-3-3 0,3 0 0,0 3 0,0-6 0,0 6 0,0-5 0,5 1 0,4 3 0,12-4 0,-1 8 0,11-4 0,-8 6 0,13-3 0,-6-1 0,12-3 0,-15 1 0,5-1 0,-11 1 0,1 3 0,-7 0 0,-2 3 0,2 3 0,-5 8 0,5 6 0,-6 12 0,-2-7 0,2 10 0,-3-10 0,-2 10 0,-1-2 0,-6-4 0,-3-1 0,0-11 0,-2-3 0,2-1 0,1-4 0,2 1 0,-1-2 0,-1 0 0,-10-2 0,-11 3 0,-1-3 0,-14 1 0,14 2 0,-6-6 0,15 3 0,1-3 0,-1 0 0,3-3 0,0 3 0,4-3 0,8 3 0,1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2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0 645 24575,'18'0'0,"6"-8"0,4 0 0,11-12 0,2 5 0,19-17 0,16 1 0,7-4-439,-1 2 439,-2 7 0,-10-2 0,-2 3 0,-5 2 0,-9 0 0,2 0 0,-3 1 0,0-1 0,0 1 439,-6 3-439,-1-2 0,-2 6 0,-2-2 0,-4 0 0,-5 3 0,-7 1 0,-4 6 0,-9 2 0,-4 2 0,1-2 0,4-1 0,5 0 0,18 3 0,13-7 0,10 4 0,19-10 0,-8 7 0,9-7 0,-15 7 0,-7-5 0,-28 9 0,-9-2 0,-16 5 0,-2 2 0,-1-3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1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117 176 24575,'25'-13'0,"1"-2"0,7-2 0,0-3 0,4-1 0,-2 1 0,-2 3 0,-1-2 0,-2 5 0,-4 4 0,-4 1 0,-11 9 0,-4 2 0,-4 7 0,0 5 0,-3 7 0,-3 4 0,-7 9 0,2-7 0,-2 5 0,7-10 0,3 3 0,-3-4 0,3-6 0,-8-2 0,5-7 0,-7 2 0,1-3 0,-8-2 0,-9-1 0,-18-2 0,-15 0 0,-6 0 0,-3 0 0,9 0 0,23 0 0,10 8 0,23 5 0,0 5 0,6 7 0,-2-10 0,4 8 0,1-13 0,-2 4 0,3-9 0,-5 0 0,3 0 0,0 0 0,0 0 0,3 0 0,-3-2 0,12 2 0,2-4 0,15 1 0,-7-2 0,13 0 0,-5 0 0,18 0 0,1 0 0,8 0 0,-9-3 0,4-1 0,-13 0 0,-15 0 0,-11 4 0,-13 0 0,-3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0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24575,'5'-5'0,"0"2"0,5 1 0,5-4 0,7 5 0,7-5 0,0 6 0,8-6 0,-2 2 0,2-6 0,-11 3 0,-4 4 0,-11 0 0,-6 3 0,-3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0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24575,'4'58'0,"1"-11"0,-4-26 0,2 3 0,-3-8 0,0 6 0,0-9 0,0-5 0,0 0 0,0-3 0,0-2 0,0-1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9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24575,'17'0'0,"7"0"0,-4 0 0,11-3 0,-1-1 0,9-3 0,7 0 0,-2 0 0,-2 0 0,-17 3 0,-7 1 0,-13 1 0,-3-1 0,0-2 0,-2 2 0,0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24575,'6'22'0,"0"2"0,3-2 0,-3-4 0,3 9 0,0-7 0,-5 5 0,2 3 0,-3-9 0,3 9 0,3-13 0,0 5 0,-2-11 0,-1 0 0,4-7 0,2-2 0,9-3 0,4-1 0,1-2 0,6-1 0,2-2 0,-10 2 0,1-5 0,-11 3 0,-5-5 0,-1 2 0,-5-5 0,-6-1 0,0 0 0,-3-3 0,0 9 0,-5-4 0,4 9 0,-6-7 0,7 9 0,-2-6 0,3 6 0,0-3 0,2 5 0,1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7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24575,'4'11'0,"3"3"0,-6-6 0,4 6 0,1 3 0,-2 9 0,5-1 0,-6 8 0,0-4 0,6 4 0,-7 1 0,7-8 0,-9-2 0,0-9 0,0-4 0,0-6 0,0-3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6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1 109 24575,'10'0'0,"2"0"0,13 0 0,5 0 0,13 0 0,9-4 0,12 0 0,5-8 0,6-1 0,5-4 0,-3 0 0,-2 4 0,-16 2 0,-24 4 0,-14 1 0,-18 3 0,-1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6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24575,'23'0'0,"4"9"0,-5-4 0,3 8 0,0-4 0,4 1 0,-3-1 0,-4 0 0,-8-5 0,-8-2 0,-4-2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6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0 24575,'-3'11'0,"1"-2"0,2 2 0,0-1 0,0 1 0,0 7 0,0 0 0,0 3 0,0-7 0,0 3 0,-2-8 0,-1 1 0,-2-2 0,-1 0 0,-2 3 0,2 0 0,-1-3 0,4-3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9.2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1323E6"/>
      <inkml:brushProperty name="anchorY" value="-811092.125"/>
      <inkml:brushProperty name="scaleFactor" value="0.5"/>
    </inkml:brush>
  </inkml:definitions>
  <inkml:trace contextRef="#ctx0" brushRef="#br0">1 0 24575,'12'79'0,"0"-1"0,1 0 0,-1 1 0,2 4 0,-1 1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5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0 147 24575,'8'-2'0,"0"0"0,17-9 0,-8 4 0,23-3 0,0 0 0,14-2 0,20-9 0,-3 4 0,9-4 0,-5 4 0,-32 8 0,-7 2 0,-33 7 0,-1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8.87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85 24575,'72'-16'0,"1"1"0,0 0 0,22-6 0,-21 7 0,-47 10 0,-18 4 0,-7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8.46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24575,'5'39'0,"0"-8"0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8.12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1 24575,'-3'5'0,"1"5"0,2 2 0,0 9 0,0 4 0,0-2 0,2 1 0,-1-3 0,14 7 0,-10-10 0,11 5 0,-11-17 0,9 2 0,-4-5 0,10-1 0,-2-2 0,-3 0 0,8 0 0,7 0 0,-8-2 0,6-4 0,-14-2 0,1-1 0,2 0 0,-5 6 0,-2 1 0,-5 2 0,3 0 0,0 0 0,-2 0 0,-1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3.89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24575,'5'-1'0,"0"5"0,-3 4 0,1 9 0,-1-2 0,-1 6 0,2-4 0,-3 8 0,0-9 0,0 15 0,0-18 0,0 3 0,0-11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3.37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0 24575,'-2'11'0,"1"-5"0,-2 7 0,3-5 0,0 3 0,0 0 0,0 0 0,0-3 0,0 0 0,0-1 0,0-4 0,0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2.43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24575,'24'29'0,"-6"-4"0,-16-21 0,-2-1 0,0-1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2.10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24575,'5'10'0,"-1"2"0,2 0 0,6 8 0,-8-10 0,8 5 0,-9-7 0,-1-1 0,1 4 0,-3 1 0,8 5 0,-5-8 0,3 1 0,-4-5 0,1 2 0,13 9 0,-10-8 0,10 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8.02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17 24575,'7'-2'0,"2"-1"0,4 3 0,5 0 0,4-2 0,3 1 0,0-2 0,-4 0 0,-3 3 0,-7-3 0,-1 3 0,-4 0 0,1 2 0,-4 1 0,-1 8 0,-10 1 0,1 3 0,-14 6 0,1-4 0,-3 5 0,4-9 0,7-4 0,5-4 0,2-3 0,2 1 0,1-1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6.94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29 1 24575,'8'0'0,"2"0"0,-4 0 0,4 0 0,-5 0 0,3 2 0,-3 1 0,-2 2 0,-1 0 0,-2 0 0,2 0 0,1-1 0,2-1 0,2 2 0,1 0 0,-2 1 0,-1 2 0,-5-1 0,0-1 0,-8 7 0,3-6 0,-8 6 0,4-2 0,1-2 0,-3 5 0,0-6 0,2 0 0,-2 0 0,6-3 0,0 0 0,0 6 0,-3-5 0,2 5 0,1-8 0,3-1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8.8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949E6"/>
      <inkml:brushProperty name="anchorY" value="-809231.875"/>
      <inkml:brushProperty name="scaleFactor" value="0.5"/>
    </inkml:brush>
  </inkml:definitions>
  <inkml:trace contextRef="#ctx0" brushRef="#br0">0 198 24575,'76'-19'0,"0"0"0,-4 2 0,-22 2 0,-45 7 0,3 0 0,-2-3 0,4-2 0,-6 4 0,4-5 0,-5 6 0,2-6 0,-2 3 0,2-6 0,-4 10 0,2-1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4.41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20 24575,'10'0'0,"9"0"0,7 0 0,11-3 0,2 2 0,-1-5 0,-11 3 0,0-3 0,-11 8 0,-3 1 0,-6 5 0,-4 9 0,0-4 0,1 4 0,-2 0 0,-4-2 0,-1-4 0,0 0 0,-2-6 0,2-2 0,-7-1 0,1-2 0,-8-3 0,2 0 0,-2 0 0,-4 0 0,3 0 0,0 3 0,7-3 0,3 5 0,3 4 0,2-1 0,0 3 0,3-3 0,3 0 0,-1-3 0,6 3 0,0 0 0,6-1 0,7 1 0,-1-5 0,15 3 0,-4-2 0,12 2 0,3-3 0,-2 0 0,-8-3 0,-8 2 0,-11-1 0,-5 2 0,1 0 0,-7-2 0,-1 1 0,-2-1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3.33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24575,'11'0'0,"2"0"0,5 3 0,11 0 0,-2 1 0,3-1 0,-6 0 0,-3 0 0,4 3 0,-9 0 0,-4-3 0,-10-1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1.73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5 1 24575,'-2'5'0,"-1"2"0,6 4 0,3 4 0,7 6 0,-6 5 0,7-3 0,-10-1 0,4-11 0,-3-4 0,5-4 0,-1-1 0,15-11 0,-11 5 0,11-8 0,-15 6 0,4 1 0,-5-1 0,0 1 0,-2 0 0,-4-3 0,-2 0 0,0 0 0,0 0 0,0 1 0,0 1 0,-2-2 0,1 3 0,-3 0 0,1 3 0,-2-1 0,-6 3 0,-1 0 0,0 0 0,2 0 0,5 0 0,2 0 0,1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11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72 24575,'-17'28'0,"6"-7"0,4-5 0,6-1 0,-2 4 0,3 5 0,0-3 0,5 3 0,-4-8 0,6-3 0,-1-11 0,8-2 0,-2-3 0,12-6 0,-6-1 0,11-6 0,-9 4 0,10-7 0,-16 7 0,10-10 0,-12 9 0,0-2 0,-4 2 0,0 6 0,-4-3 0,3 4 0,-7-1 0,5-1 0,-4-1 0,1-1 0,-2 2 0,-3-6 0,0 5 0,-5-4 0,-6 7 0,1-2 0,-14 4 0,14-1 0,-11 5 0,13-3 0,-1 3 0,2 0 0,4 0 0,-4 0 0,5 0 0,-6 0 0,6 2 0,-3-1 0,0 6 0,3-6 0,-3 9 0,3-7 0,-3 5 0,2-3 0,-7 14 0,9-11 0,-4 9 0,8-15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8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 24575,'0'7'0,"0"4"0,0 4 0,3 9 0,-3 2 0,9 8 0,-4 3 0,4-10 0,-2 9 0,-2-17 0,-1 0 0,1-6 0,-2-5 0,3 6 0,1-3 0,-1 0 0,2-1 0,-3-4 0,10 8 0,-2-7 0,15 6 0,-9-7 0,13 0 0,3-3 0,8 0 0,5-3 0,-18 0 0,1-3 0,-26-2 0,8-4 0,-12-2 0,1-3 0,0 5 0,-1-7 0,1-3 0,-2 0 0,0-5 0,0-1 0,0 9 0,-3-11 0,3 8 0,-3-3 0,3 1 0,0 9 0,0-1 0,0 5 0,0-6 0,0 5 0,0-2 0,-2 6 0,-1-2 0,-2 1 0,-9-2 0,4 5 0,-17 0 0,7 3 0,-16 0 0,9 0 0,-14 0 0,-3 0 0,-15 0 0,-1 0 0,3 0 0,26 0 0,10 0 0,18 0 0,1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6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24575,'0'21'0,"0"-6"0,0 2 0,0-6 0,0 3 0,5 0 0,-2-2 0,8 4 0,1 0 0,1 6 0,0-5 0,-2-3 0,0-14 0,7-7 0,5-7 0,-6-2 0,7-6 0,-16 9 0,4-7 0,-9 11 0,-3-5 0,0 6 0,0 0 0,-3-2 0,-2 1 0,-10-2 0,-7-1 0,-4 5 0,-3 1 0,7 6 0,-2 0 0,9 0 0,-5 2 0,11 1 0,0 0 0,7-1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8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 24575,'29'-6'0,"7"-1"0,3-3 0,9-2 0,5-3 0,-5 4 0,-6 0 0,-15 12 0,-11 2 0,-11 14 0,-8 2 0,3 3 0,-3 5 0,0-7 0,3 15 0,-6-11 0,3 5 0,0-11 0,-5-7 0,2-5 0,-8-4 0,-7-2 0,-6 0 0,-2 0 0,0 0 0,4 0 0,3 0 0,2-3 0,5 3 0,4-3 0,3 3 0,-2 3 0,3 2 0,-1 7 0,-7 10 0,9-8 0,-15 10 0,14-8 0,-2-3 0,6 1 0,11-9 0,12-2 0,4-1 0,26-5 0,6-2 0,21-3 0,10-1 0,-5 1 0,-12-1 0,-29 5 0,-15 0 0,-21 2 0,-2-1 0,-1-2 0,-2 0 0,0-5 0,0 6 0,0-4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9.84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24575,'78'22'0,"0"-1"0,0 1 0,0 0 0,19 1 0,-2-1 0,-41-2 0,-48-6 0,-4-6 0,-1 0 0,1 0 0,-5 5 0,1-7 0,-4 5 0,-4-8 0,1 1 0,-8-3 0,-1 4 0,-8-4 0,1 1 0,-8-2 0,7 0 0,1 0 0,-3 0 0,12 0 0,-11 0 0,8-5 0,-3 3 0,7-5 0,4 6 0,6-1 0,0 2 0,-2 2 0,-1 4 0,-3 2 0,5 6 0,-4 0 0,6-2 0,-2 1 0,4-2 0,2-2 0,0 4 0,0-7 0,2 2 0,1-3 0,2-1 0,5-1 0,9-1 0,4-2 0,5 3 0,5-2 0,11 2 0,20-3 0,7 0 0,10 0 0,-12 0 0,-5 0 0,-11 0 0,-11 0 0,-17 0 0,-5-5 0,-14 1 0,-1-1 0,-3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21.52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0 24575,'-3'8'0,"1"3"0,2 0 0,0 3 0,0-3 0,0-3 0,0 0 0,0-4 0,0 1 0,0 0 0,4 3 0,0-3 0,3 1 0,-2-2 0,0-1 0,-2 0 0,-1-1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20.52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41 24575,'26'0'0,"9"-3"0,-11 2 0,12-5 0,-2 2 0,4-3 0,0 0 0,-8 3 0,-5-1 0,-13 4 0,-2-1 0,-5 2 0,0 0 0,0 0 0,0 2 0,0 3 0,-2 3 0,-1 3 0,-2 0 0,6 6 0,-5-5 0,5 12 0,-4-15 0,-2 11 0,5-11 0,-2 5 0,0-8 0,-1-2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8.3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7689E6"/>
      <inkml:brushProperty name="anchorY" value="-806843.75"/>
      <inkml:brushProperty name="scaleFactor" value="0.5"/>
    </inkml:brush>
  </inkml:definitions>
  <inkml:trace contextRef="#ctx0" brushRef="#br0">98 0 24575,'-3'78'0,"1"0"0,-1-6 0,-4-6 0,-18 8 0,5-13 0,1 2 0,8-27 0,4-13 0,7-34 0,10-3 0,1-23 0,9 3 0,-10 12 0,3-2 0,-8 18 0,0 1 0,2 3 0,11 5 0,10 7 0,11 8 0,-4 0 0,6 6 0,-10-7 0,3 4 0,-8-5 0,-10-4 0,0-1 0,-12-10 0,4-4 0,-8-1 0,0-4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9.57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0 101 24575,'11'-3'0,"8"-4"0,3 1 0,10-7 0,11 2 0,7-4 0,8 3 0,-9 4 0,-7 2 0,-16 5 0,-2-5 0,-12 3 0,4 0 0,-10 1 0,5 0 0,-6 1 0,0-1 0,2 2 0,-1 0 0,1 0 0,1 0 0,0 0 0,3 0 0,0 0 0,0 0 0,2 3 0,-4-3 0,2 3 0,-6-3 0,0 0 0,2 0 0,-1 0 0,1 0 0,-2 0 0,-2 0 0,-1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8.75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1 24575,'-3'5'0,"1"0"0,2 0 0,0-1 0,0 1 0,0 3 0,0-2 0,0-1 0,0-3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8.36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24575,'50'33'0,"0"-1"0,31 20 0,-70-45 0,-1-1 0,-7-3 0,2-1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7.38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24575,'22'13'0,"-3"-1"0,-14-7 0,0 0 0,0 0 0,0 0 0,0 0 0,-1-2 0,1 1 0,3-3 0,-5 1 0,2-2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5.57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0 24575,'-3'55'0,"1"-7"0,2-43 0,0 3 0,0-3 0,0 0 0,0 0 0,0 0 0,0 0 0,0 0 0,8 6 0,-1-5 0,10 8 0,-2-10 0,9 4 0,-8-5 0,3 1 0,-9-2 0,-2-2 0,3 0 0,0 0 0,-3 0 0,2 0 0,-2 0 0,3 0 0,-3 0 0,0 0 0,-4 0 0,1 0 0,0 0 0,3 0 0,0 0 0,3 0 0,0 0 0,-5 0 0,-2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4.83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30 24575,'17'0'0,"-1"0"0,11 0 0,8 0 0,9-3 0,8-1 0,0-4 0,-4 4 0,-1-2 0,-16 5 0,-8-2 0,-14 3 0,-7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2.53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79 24575,'69'-13'0,"-7"1"0,-20 5 0,7 0 0,9-1 0,-4 0 0,-14 1 0,-17 1 0,-12 1 0,-9 2 0,1 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2.13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24575,'2'8'0,"3"-2"0,-2 7 0,2-4 0,-2 7 0,9 10 0,-10-9 0,13 14 0,-11-16 0,8 11 0,-6-4 0,0-4 0,-3-5 0,-3-8 0,0-2 0,0-1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4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24575,'5'11'0,"7"2"0,7 0 0,15 10 0,-14-14 0,21 11 0,-1-6 0,27 15 0,22 4-767,-35-10 1,3 1 766,7-1 0,2-1 0,3 2 0,0-1 0,1 0 0,-1-1 0,-9-2 0,-2-2 0,32 14 0,-30-8 0,-19-4 0,-7-6 0,-1 2 0,0-2 1533,-4-2-1533,4 2 0,-16-7 0,3 1 0,-12-5 0,0 0 0,2-1 0,-4-2 0,7 3 0,2 0 0,7 3 0,6 1 0,6 2 0,4 2 0,0 0 0,-4-1 0,-14-7 0,-7 0 0,-8-3 0,0 0 0,0 2 0,0-1 0,3 6 0,-3-6 0,5 6 0,-1-4 0,-1 2 0,2 1 0,-2 1 0,3-1 0,11 12 0,-11-8 0,17 16 0,-18-13 0,5 2 0,-7-8 0,-6-4 0,1-1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2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5 126 24575,'-2'-5'0,"-1"0"0,14-1 0,7-5 0,4 3 0,10-4 0,3 2 0,24 1 0,7-6 0,20 1 0,-15-2 0,-23 7 0,-17 4 0,-26 10 0,-2 3 0,-1 3 0,-2 6 0,-3-2 0,0 3 0,-5-1 0,2-2 0,-3-4 0,4 0 0,0-6 0,0 0 0,0 0 0,-3 0 0,0 0 0,0-2 0,0 2 0,3-5 0,-5 2 0,-6 1 0,-5-2 0,-12 2 0,-2-3 0,-7 0 0,11-3 0,2 2 0,17-4 0,2 5 0,2 0 0,0 5 0,-1 7 0,1 6 0,1 7 0,1 1 0,3 6 0,0-6 0,3-1 0,0-10 0,0-2 0,0-4 0,0-1 0,0-1 0,0-2 0,0 0 0,0 0 0,7 0 0,10-2 0,13 0 0,9-6 0,-5 2 0,-1-5 0,-14 3 0,-2-3 0,-9 3 0,2 0 0,-2 1 0,0 1 0,9-4 0,-1 2 0,5-1 0,3 1 0,-11 1 0,7-1 0,-14-2 0,4 2 0,-2-4 0,-2 3 0,-1-1 0,-3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7.61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595E6"/>
      <inkml:brushProperty name="anchorY" value="-804310.3125"/>
      <inkml:brushProperty name="scaleFactor" value="0.5"/>
    </inkml:brush>
  </inkml:definitions>
  <inkml:trace contextRef="#ctx0" brushRef="#br0">1 0 24575,'17'21'0,"-1"2"0,1 14 0,-3-2 0,7 6 0,-10-11 0,2 15 0,-2 0 0,1 13 0,3 1 0,0-2 0,-4-20 0,-4-10 0,-2-16 0,-2-7 0,0-1 0,-1-1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9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24575,'2'11'0,"5"-5"0,11 8 0,1-7 0,8 2 0,4-6 0,-1 0 0,15-3 0,0 0 0,24 0 0,2 0 0,-1-3 0,-26 2 0,-17-4 0,-22 4 0,-3-1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9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35 24575,'17'0'0,"5"-3"0,4 2 0,3-5 0,-4 0 0,-9 2 0,-2-2 0,-10 6 0,7-2 0,-5-1 0,7 0 0,-7 2 0,-1 13 0,3 1 0,-7 5 0,7-2 0,-8-1 0,3 2 0,-3-2 0,0-4 0,0-3 0,0-1 0,0-1 0,0 4 0,-5-2 0,2-2 0,-8-1 0,-7-5 0,7 0 0,-12 0 0,11 0 0,-2 0 0,0 0 0,3 0 0,0 0 0,3 0 0,0 0 0,3 0 0,0 0 0,0 0 0,-2 0 0,-5 0 0,1 0 0,-9 0 0,1 2 0,-3 7 0,3 7 0,7 0 0,0 4 0,9-5 0,-2 6 0,5-6 0,0 5 0,-3-11 0,5 1 0,-2-7 0,8-1 0,3-2 0,11 0 0,4 0 0,16 0 0,6 0 0,16 0 0,-5 0 0,-12 0 0,-17 0 0,-19-2 0,-6 1 0,-2-1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7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24575,'14'0'0,"3"0"0,13-7 0,-3 6 0,5-6 0,-3 7 0,-7 0 0,3 0 0,-8 0 0,4 0 0,-8 0 0,1 0 0,-12 0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6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24575,'29'-7'0,"-4"-1"0,4 7 0,-4-2 0,-6 3 0,-5 0 0,-6 0 0,3 8 0,-5-3 0,3 11 0,-1 3 0,-4 7 0,3 7 0,-1 5 0,-5-4 0,2-1 0,-3 0 0,-3 0 0,2 6 0,-2-1 0,3-8 0,0-11 0,0-11 0,0-6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3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24575,'0'18'0,"0"2"0,0-2 0,0 4 0,2 3 0,5 7 0,-2-8 0,1 8 0,-3-11 0,0-2 0,2-2 0,-2-6 0,0-3 0,-1 0 0,-1-6 0,1 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1 126 24575,'7'0'0,"8"-3"0,0-3 0,9 0 0,6-7 0,-3 6 0,5-3 0,-7 1 0,4-1 0,-7 3 0,3-1 0,-5 7 0,-7-4 0,1 5 0,-9-5 0,0 2 0,2 1 0,2-3 0,4 2 0,2-3 0,-1-2 0,-3 4 0,-5-1 0,-4 5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0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52 24575,'14'-2'0,"10"-2"0,3 0 0,13-2 0,4-2 0,5 0 0,18-4 0,-17 8 0,-4 0 0,-23 4 0,-13 3 0,-4 12 0,-3 5 0,0 7 0,-3 4 0,0-5 0,0 0 0,-2-7 0,-1-8 0,-11-8 0,-10-1 0,1-2 0,-13 0 0,1 0 0,-4 0 0,-13 0 0,5 0 0,-1 0 0,5 0 0,15 0 0,8 0 0,11 0 0,2 0 0,2 2 0,2 3 0,1 3 0,2 1 0,0 4 0,0-4 0,0 11 0,0-2 0,5 4 0,-4-7 0,9-2 0,-6-7 0,6-1 0,1-3 0,3-2 0,11-3 0,9 3 0,10-7 0,13 3 0,-3 0 0,3-3 0,-26 6 0,-5-2 0,-21 0 0,0 1 0,-2-1 0,-1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9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0 24575,'-4'29'0,"-8"4"0,10 6 0,-8-1 0,10-8 0,0 2 0,0-16 0,0 2 0,-2-11 0,2-4 0,-3-1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47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0 116 24575,'16'-16'0,"-5"11"0,30-11 0,6 8 0,29-1 0,20-4 0,-43 6 0,2 0 0,1 2 0,-4 0 0,18-7 0,-21 7 0,-38 0 0,-9 5 0,0-3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6.80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4217E6"/>
      <inkml:brushProperty name="anchorY" value="-801745.125"/>
      <inkml:brushProperty name="scaleFactor" value="0.5"/>
    </inkml:brush>
  </inkml:definitions>
  <inkml:trace contextRef="#ctx0" brushRef="#br0">1 1 24575,'29'84'0,"0"-1"0,1 1 0,-7-17 0,1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6.4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2504E6"/>
      <inkml:brushProperty name="anchorY" value="-799544.5625"/>
      <inkml:brushProperty name="scaleFactor" value="0.5"/>
    </inkml:brush>
  </inkml:definitions>
  <inkml:trace contextRef="#ctx0" brushRef="#br0">0 31 24575,'74'-7'0,"-1"0"0,-2 2 0,-23-1 0,-46 3 0,1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6.09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90817E6"/>
      <inkml:brushProperty name="anchorY" value="-797299.0625"/>
      <inkml:brushProperty name="scaleFactor" value="0.5"/>
    </inkml:brush>
  </inkml:definitions>
  <inkml:trace contextRef="#ctx0" brushRef="#br0">127 1 24575,'-44'0'0,"6"2"0,27 1 0,3 3 0,-5 2 0,8 0 0,-2 3 0,7 10 0,0-5 0,0 12 0,6-3 0,4 2 0,0-5 0,2-7 0,-7-7 0,3-3 0,-3-2 0,8-1 0,-1-7 0,6-1 0,-1-6 0,5-3 0,-3-1 0,2 2 0,-5-3 0,-5 11 0,-5-8 0,-4 6 0,-2 0 0,0-5 0,0 1 0,-8-6 0,3 6 0,-6 1 0,6 6 0,0 0 0,2 2 0,1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5.4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9197E6"/>
      <inkml:brushProperty name="anchorY" value="-794703.5"/>
      <inkml:brushProperty name="scaleFactor" value="0.5"/>
    </inkml:brush>
  </inkml:definitions>
  <inkml:trace contextRef="#ctx0" brushRef="#br0">0 1 24575,'84'1'0,"0"1"0,-1 0 0,1-1 0,23-1 0,-4 0 0,-44 7 0,-54 1 0,-2-1 0,0 9 0,-3-10 0,0 10 0,0-4 0,0 3 0,-3 1 0,-6-1 0,-1 0 0,-7 0 0,-4-3 0,-6-3 0,-10 4 0,3-8 0,-8 1 0,8-6 0,0 0 0,2-3 0,6-1 0,-2-2 0,9 2 0,-1 2 0,5 2 0,-2 0 0,2 2 0,1 1 0,3 5 0,5-2 0,1 7 0,5-7 0,0 10 0,0-4 0,0 5 0,-2 1 0,1-1 0,-1 1 0,2-1 0,2 8 0,9-1 0,-1-4 0,6-2 0,-5-14 0,3 3 0,-5-4 0,14 0 0,-3-1 0,7-2 0,0 0 0,-1-3 0,3 2 0,-6-4 0,-2 2 0,-13-2 0,2-3 0,-6 2 0,1 1 0,-5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4.58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7577E6"/>
      <inkml:brushProperty name="anchorY" value="-792680.6875"/>
      <inkml:brushProperty name="scaleFactor" value="0.5"/>
    </inkml:brush>
  </inkml:definitions>
  <inkml:trace contextRef="#ctx0" brushRef="#br0">1 1 24575,'40'65'0,"-6"-11"0,-29-38 0,0-7 0,1 6 0,-4-10 0,3 3 0,-4-3 0,1 0 0,-2-2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6.9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9285E6"/>
      <inkml:brushProperty name="anchorY" value="-833946.75"/>
      <inkml:brushProperty name="scaleFactor" value="0.5"/>
    </inkml:brush>
  </inkml:definitions>
  <inkml:trace contextRef="#ctx0" brushRef="#br0">0 1 24575,'33'27'0,"-1"-1"0,-8 0 0,4-1 0,17 9 0,5-4 0,4-3 0,14-3 0,8-8 0,13-4 0,-34-6 0,3-2 0,7-1 0,1-1-780,4 1 0,1-1 780,5-2 0,1 0 0,-1 0 0,1 0 0,-4-2 0,1-1 0,0 1 0,-2-2 0,-11-2 0,-4-1 0,33-3 0,-40-1 0,-24 5 0,-20 3 0,-4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4.1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601E6"/>
      <inkml:brushProperty name="anchorY" value="-790519.875"/>
      <inkml:brushProperty name="scaleFactor" value="0.5"/>
    </inkml:brush>
  </inkml:definitions>
  <inkml:trace contextRef="#ctx0" brushRef="#br0">1 49 24575,'61'-6'0,"-3"1"0,-40-1 0,7 2 0,0-2 0,0 0 0,0 3 0,-3-3 0,-7 2 0,-2 2 0,-7 2 0,10 5 0,-3 5 0,5 2 0,-3 2 0,2 4 0,-7-8 0,5 14 0,-6-8 0,-5 11 0,2-2 0,-6-1 0,-3 0 0,-7-2 0,-4 4 0,-2-8 0,-2 2 0,-9-1 0,-2 5 0,4-5 0,6-6 0,9-5 0,-2-4 0,-6 1 0,-6 1 0,1 0 0,-2-2 0,7 2 0,-2-6 0,4 3 0,1-3 0,-1 3 0,9-3 0,-3 0 0,7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3.36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4705E6"/>
      <inkml:brushProperty name="anchorY" value="-791116.75"/>
      <inkml:brushProperty name="scaleFactor" value="0.5"/>
    </inkml:brush>
  </inkml:definitions>
  <inkml:trace contextRef="#ctx0" brushRef="#br0">16 11 24575,'-9'-6'0,"2"1"0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3.00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3397E6"/>
      <inkml:brushProperty name="anchorY" value="-791617.5"/>
      <inkml:brushProperty name="scaleFactor" value="0.5"/>
    </inkml:brush>
  </inkml:definitions>
  <inkml:trace contextRef="#ctx0" brushRef="#br0">64 0 24575,'-3'20'0,"4"1"0,-13 11 0,4 3 0,-5 3 0,2 4 0,1-4 0,6-7 0,1-2 0,8-12 0,-1-2 0,4-4 0,-3-6 0,0-3 0,0-2 0,-1-2 0,-1-1 0,-1 0 0,-2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2.0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1878E6"/>
      <inkml:brushProperty name="anchorY" value="-788976.1875"/>
      <inkml:brushProperty name="scaleFactor" value="0.5"/>
    </inkml:brush>
  </inkml:definitions>
  <inkml:trace contextRef="#ctx0" brushRef="#br0">4 181 24575,'-3'14'0,"12"-4"0,5-10 0,23-5 0,13-10 0,26-5 0,13-7 0,-36 13 0,1-1 0,-3-1 0,0 0 0,0 2 0,-1 1 0,32-9 0,-17 5 0,-25 9 0,-11 5 0,-15 8 0,3 1 0,-1 15 0,2-4 0,2 12 0,-1-3 0,-5 4 0,1 0 0,-4 2 0,-2-10 0,0 3 0,-3-8 0,2 1 0,-4-6 0,1-2 0,-2-5 0,-3 3 0,2-3 0,-2 3 0,0-1 0,3 1 0,-3-2 0,3-1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0.6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80376E6"/>
      <inkml:brushProperty name="anchorY" value="-786057.1875"/>
      <inkml:brushProperty name="scaleFactor" value="0.5"/>
    </inkml:brush>
  </inkml:definitions>
  <inkml:trace contextRef="#ctx0" brushRef="#br0">1 0 24575,'22'88'0,"1"0"0,0 0 0,-1 0 0,3 6 0,-1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30.26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8921E6"/>
      <inkml:brushProperty name="anchorY" value="-783083.0625"/>
      <inkml:brushProperty name="scaleFactor" value="0.5"/>
    </inkml:brush>
  </inkml:definitions>
  <inkml:trace contextRef="#ctx0" brushRef="#br0">1 1 24575,'0'38'0,"0"3"0,0-2 0,0-5 0,2-10 0,1-1 0,0-4 0,0 15 0,0 9 0,-2 4 0,2-13 0,-3-4 0,0-20 0,2-1 0,-1-4 0,1-3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8.5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7203E6"/>
      <inkml:brushProperty name="anchorY" value="-779410.125"/>
      <inkml:brushProperty name="scaleFactor" value="0.5"/>
    </inkml:brush>
  </inkml:definitions>
  <inkml:trace contextRef="#ctx0" brushRef="#br0">0 177 24575,'52'9'0,"-1"0"0,5-4 0,-4-4 0,9-10 0,33-18-1295,-40 13 1,1-1 1294,6-5 0,1 0 0,0 5 0,0 0 193,-7-2 0,-1 2-193,30 1 527,-38-1-527,-20 11 0,-21 4 0,-2 3 1315,-1 10-1315,1 0 361,-3 8-361,3 0 0,-6-3 0,-2 3 0,-8-3 0,-5-6 0,-12 0 0,-5-5 0,-12 0 0,0 4 0,-6-3 0,5 3 0,1-4 0,5 0 0,-5 0 0,8 0 0,7-3 0,11 1 0,13-2 0,2 2 0,4 3 0,2-3 0,0 5 0,0-1 0,3 4 0,-3-1 0,8 2 0,-5-6 0,11 9 0,-4-7 0,2 5 0,5-1 0,-7-7 0,11 8 0,-3-9 0,0 3 0,3-6 0,-1 0 0,-1-3 0,8 0 0,8-4 0,9-3 0,8-5 0,1-3 0,-6 4 0,0-3 0,-9 6 0,4-2 0,-8 0 0,-4 3 0,-13 1 0,-9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7.5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5483E6"/>
      <inkml:brushProperty name="anchorY" value="-776285"/>
      <inkml:brushProperty name="scaleFactor" value="0.5"/>
    </inkml:brush>
  </inkml:definitions>
  <inkml:trace contextRef="#ctx0" brushRef="#br0">1 252 24575,'97'-20'0,"1"0"0,-1 0 0,0 0 0,1 0 0,-1 0 0,0 0 0,-6 1 0,0 1 0,0-1 0,0 0 0,0 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7.25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3833E6"/>
      <inkml:brushProperty name="anchorY" value="-773022.1875"/>
      <inkml:brushProperty name="scaleFactor" value="0.5"/>
    </inkml:brush>
  </inkml:definitions>
  <inkml:trace contextRef="#ctx0" brushRef="#br0">0 1 24575,'3'69'0,"-1"-14"0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6.9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2171E6"/>
      <inkml:brushProperty name="anchorY" value="-770066.1875"/>
      <inkml:brushProperty name="scaleFactor" value="0.5"/>
    </inkml:brush>
  </inkml:definitions>
  <inkml:trace contextRef="#ctx0" brushRef="#br0">6 1 24575,'-3'8'0,"1"2"0,2-2 0,0 3 0,5 6 0,-3 6 0,6 2 0,-5 4 0,3-7 0,1 2 0,-2-6 0,1-3 0,0-2 0,-1-7 0,2 2 0,1-6 0,3 3 0,3-4 0,-5 1 0,7-2 0,-4 0 0,2 0 0,0 0 0,-3 0 0,3 0 0,-3 0 0,3-2 0,-3-1 0,14-11 0,-7 6 0,3-9 0,-11 6 0,-7 2 0,2-2 0,0 6 0,0 2 0,-2 1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4.7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7084E6"/>
      <inkml:brushProperty name="anchorY" value="-831285.8125"/>
      <inkml:brushProperty name="scaleFactor" value="0.5"/>
    </inkml:brush>
  </inkml:definitions>
  <inkml:trace contextRef="#ctx0" brushRef="#br0">119 275 24575,'37'-76'0,"0"0"0,-3 5 0,-18 22 0,-32 47 0,-4 2 0,-1 2 0,2 4 0,-14 12 0,16-5 0,-10 9 0,19-7 0,-1 2 0,1 0 0,1 4 0,-16 6 0,17-7 0,-11 3 0,12-9 0,3 0 0,-3 7 0,5 1 0,0-4 0,3 6 0,0-6 0,6 7 0,-2-3 0,8-1 0,-6-3 0,17 5 0,-9-6 0,9 0 0,-6-8 0,-4-4 0,7 1 0,-4-3 0,9 0 0,-2-3 0,6-3 0,-6 0 0,3-4 0,-8 4 0,0-5 0,-3 6 0,-1-5 0,1 3 0,-1-1 0,-2-1 0,-4 3 0,-4 0 0,1 1 0,-2-4 0,-1-2 0,-3 2 0,-2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5.0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9106E6"/>
      <inkml:brushProperty name="anchorY" value="-762264.4375"/>
      <inkml:brushProperty name="scaleFactor" value="0.5"/>
    </inkml:brush>
  </inkml:definitions>
  <inkml:trace contextRef="#ctx0" brushRef="#br0">0 155 24575,'98'-14'0,"0"0"0,0-1 0,0 1 0,0 0 0,0-1 0,-4 1 0,0 1 0,0-1 0,0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4.66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7622E6"/>
      <inkml:brushProperty name="anchorY" value="-758695.25"/>
      <inkml:brushProperty name="scaleFactor" value="0.5"/>
    </inkml:brush>
  </inkml:definitions>
  <inkml:trace contextRef="#ctx0" brushRef="#br0">0 1 24575,'14'65'0,"-4"-14"0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4.3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6133E6"/>
      <inkml:brushProperty name="anchorY" value="-755369.8125"/>
      <inkml:brushProperty name="scaleFactor" value="0.5"/>
    </inkml:brush>
  </inkml:definitions>
  <inkml:trace contextRef="#ctx0" brushRef="#br0">0 0 24575,'0'18'0,"3"3"0,1 0 0,2-2 0,2 1 0,5 1 0,0 6 0,2-1 0,-2-2 0,-2-9 0,-3-4 0,0-6 0,-3-3 0,5-2 0,6-2 0,9-5 0,8-4 0,7-9 0,-5 5 0,2-3 0,-11 6 0,6 2 0,-9-3 0,1 4 0,-9-2 0,-4 5 0,-4-2 0,-2 1 0,-2 3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6.0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0648E6"/>
      <inkml:brushProperty name="anchorY" value="-765825.6875"/>
      <inkml:brushProperty name="scaleFactor" value="0.5"/>
    </inkml:brush>
  </inkml:definitions>
  <inkml:trace contextRef="#ctx0" brushRef="#br0">0 89 24575,'49'0'0,"6"0"0,-4 0 0,31-4-1185,-32-1 1,4 0 1184,10-2 0,2-2 0,-3 0 0,-1-2 378,-5 2 1,-4 0-379,11-2 391,-27 2-391,-27 8 0,-4 1 0,-1 5 1221,-3 7-1221,-2 9 0,0 9 0,-2-2 0,-1-6 0,-3-5 0,-6-2 0,2-1 0,-11 4 0,3-12 0,-15 7 0,2-9 0,-2 2 0,-4-6 0,2 0 0,-11 0 0,2 0 0,11 0 0,8 0 0,17-2 0,1 3 0,1 3 0,4 7 0,-1 7 0,3-3 0,3 16 0,-2-14 0,10 12 0,-4-14 0,8-1 0,-4 0 0,-3-5 0,-2 1 0,-2-2 0,5-5 0,6 2 0,7-5 0,-1 0 0,11-3 0,-1-1 0,12-3 0,-1-3 0,0 2 0,-4 1 0,-10 1 0,-1 3 0,-15-3 0,5 0 0,-6 1 0,-5 2 0,-1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3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3.31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4449E6"/>
      <inkml:brushProperty name="anchorY" value="-750618"/>
      <inkml:brushProperty name="scaleFactor" value="0.5"/>
    </inkml:brush>
  </inkml:definitions>
  <inkml:trace contextRef="#ctx0" brushRef="#br0">0 1 24575,'16'88'0,"0"1"0,-1-1 0,1 1 0,0-1 0,5 15 0,3 5 0,-7-17 0,-19-37 0,-24-42 0,9-3 0,5-1 0,2-2 0,4-1 0,1-2 0,3-1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2.8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2776E6"/>
      <inkml:brushProperty name="anchorY" value="-746028.9375"/>
      <inkml:brushProperty name="scaleFactor" value="0.5"/>
    </inkml:brush>
  </inkml:definitions>
  <inkml:trace contextRef="#ctx0" brushRef="#br0">1 1 24575,'82'7'0,"-19"2"0,-42-6 0,-10 4 0,-3-1 0,2 4 0,-1 2 0,-3 2 0,-1 1 0,-5 5 0,0 2 0,-3 0 0,-6 10 0,-9-5 0,-10 8 0,3-7 0,-3-1 0,13-9 0,5-3 0,3-3 0,6-2 0,-1-5 0,5 8 0,6 0 0,14 6 0,9 1 0,-1-8 0,9 0 0,0-7 0,5-1 0,6-1 0,-22-3 0,5-6 0,-23 2 0,12-7 0,-17 5 0,3-2 0,-7 5 0,-2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2.1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1249E6"/>
      <inkml:brushProperty name="anchorY" value="-741023.9375"/>
      <inkml:brushProperty name="scaleFactor" value="0.5"/>
    </inkml:brush>
  </inkml:definitions>
  <inkml:trace contextRef="#ctx0" brushRef="#br0">1 1 24575,'65'65'0,"1"0"0,0 1 0,-3-7 0,-3-2 0,-25-15 0,-35-18 0,-6 2 0,-2 3 0,-5 1 0,0 2 0,-3-2 0,-1 0 0,1-1 0,3-13 0,2-2 0,5-6 0,-1-2 0,-1 4 0,2-5 0,-2 1 0,1-4 0,3-2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21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9738E6"/>
      <inkml:brushProperty name="anchorY" value="-736108.5"/>
      <inkml:brushProperty name="scaleFactor" value="0.5"/>
    </inkml:brush>
  </inkml:definitions>
  <inkml:trace contextRef="#ctx0" brushRef="#br0">0 1 24575,'9'31'0,"0"-3"0,-3 8 0,1-12 0,-1 11 0,-2-15 0,-2 1 0,-2-7 0,0-3 0,3-3 0,3 8 0,0-3 0,5 8 0,-4-7 0,-2 0 0,2-3 0,-5-3 0,2-3 0,-4-3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7.07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24575,'16'76'0,"-1"0"0,0 0 0,4 16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3.9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4934E6"/>
      <inkml:brushProperty name="anchorY" value="-828567.875"/>
      <inkml:brushProperty name="scaleFactor" value="0.5"/>
    </inkml:brush>
  </inkml:definitions>
  <inkml:trace contextRef="#ctx0" brushRef="#br0">1 0 24575,'53'58'0,"0"-1"0,0 0 0,16 32 0,-14-38 0,-24-93 0,-9 10 0,3-5 0,-1 5 0,-1 10 0,-10 9 0,2 1 0,-10 9 0,0 1 0,5 5 0,2 6 0,4 6 0,2 5 0,-5 1 0,-1-3 0,2 6 0,-6-5 0,4 9 0,-4-10 0,-1-2 0,1-6 0,-4-5 0,1 0 0,1 2 0,-2-1 0,-1 7 0,2-4 0,-2 11 0,3-8 0,-3 3 0,0-5 0,1-2 0,0 0 0,1-2 0,-3-4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6.73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24575,'34'2'0,"-4"-1"0,-20 7 0,1-2 0,0 4 0,0 1 0,0 0 0,-1 0 0,-1-3 0,-2 2 0,-1 1 0,-1 1 0,-2 5 0,0-6 0,-3 3 0,-3 5 0,0-6 0,-3 4 0,3-10 0,1-2 0,2 0 0,0-2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6.19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13 24575,'24'-6'0,"-6"3"0,17 0 0,-5 3 0,-2 0 0,11 0 0,-24 2 0,6-2 0,-13 5 0,0 0 0,-2 7 0,4 2 0,0 4 0,-3-3 0,1-1 0,-8-6 0,0 5 0,0-6 0,-5 9 0,-1-7 0,-8 5 0,-8-5 0,-1-3 0,-9-3 0,2-3 0,4 0 0,5-3 0,7 3 0,6-5 0,0 4 0,3-1 0,0 2 0,0 0 0,0 2 0,2 1 0,3 2 0,3 6 0,8-2 0,1 3 0,9-4 0,-3-2 0,10-3 0,-2 0 0,11-6 0,5-1 0,-6-3 0,-3 4 0,-15-3 0,-7 4 0,-4-1 0,4-5 0,-5 5 0,2-3 0,-5 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5.34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24575,'1'66'0,"0"-1"0,1-12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4.98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24575,'0'5'0,"0"2"0,2 1 0,3 1 0,7 1 0,-3-6 0,4 3 0,-5-6 0,0 1 0,5-2 0,-6 0 0,3 0 0,-5 3 0,0-1 0,0 1 0,-2-1 0,-1-2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4.28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24575,'100'6'0,"0"1"0,-21-1 0,1-1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3.92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125 1 24575,'-18'15'0,"8"-6"0,-10 5 0,7-2 0,1-2 0,-1 3 0,1-4 0,6-1 0,-2 6 0,5-3 0,0 10 0,-1 1 0,2 3 0,2 0 0,2 0 0,5 0 0,2-7 0,-1-3 0,0-8 0,-3-2 0,0 0 0,0-2 0,9-4 0,-1-8 0,8-4 0,4-6 0,-1-1 0,2 6 0,-4-3 0,-8 7 0,-2-2 0,-4-1 0,-3 4 0,-2-2 0,0 1 0,-3 4 0,0-4 0,0 4 0,-5-4 0,-1 2 0,-8 2 0,-1-2 0,3 5 0,2 0 0,2-2 0,5 5 0,-2-3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9.46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5 0 24575,'0'90'0,"-2"-19"0,1-66 0,-1-2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9.08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78 24575,'98'-6'0,"0"-1"0,0 1 0,-4 0 0,-2 0 0,-39 3 0,-48 3 0,3-3 0,-3 1 0,0-1 0,-1 1 0,4-1 0,3 0 0,-2-2 0,7-4 0,-10 3 0,3 1 0,-7 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8.59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24575,'77'6'0,"0"0"0,-6-1 0,-16-3 0,-40-5 0,-5-2 0,-7 2 0,-1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8.20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14 24575,'79'-2'0,"0"1"0,-4-1 0,-18 0 0,-41-1 0,1 0 0,-12 3 0,5 0 0,-4 0 0,1 0 0,-2 0 0,0 0 0,3 0 0,-2 5 0,-1 10 0,-3 5 0,1 12 0,-2-6 0,2-6 0,-3-4 0,-2-10 0,1-1 0,-1-3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3.0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2858E6"/>
      <inkml:brushProperty name="anchorY" value="-826068.4375"/>
      <inkml:brushProperty name="scaleFactor" value="0.5"/>
    </inkml:brush>
  </inkml:definitions>
  <inkml:trace contextRef="#ctx0" brushRef="#br0">0 1 24575,'31'70'0,"1"0"0,-1 1 0,12 32 0,-11-44 0,-26-97 0,4 10 0,10-4 0,6 14 0,6-7 0,5 9 0,2-7 0,-4 14 0,-3-3 0,-10 11 0,-1-2 0,-9 1 0,-2-1 0,-5 1 0,0-1 0,3-2 0,-5 4 0,2-4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7.58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24575,'8'8'0,"3"3"0,-5 4 0,0-1 0,2 3 0,-7-8 0,6 1 0,-4 1 0,6 4 0,-5-2 0,3 0 0,-4-5 0,2-2 0,-2 1 0,-1-4 0,-2-1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42.82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24575,'5'-1'0,"0"2"0,0 6 0,1 4 0,-3 1 0,2 8 0,-1 2 0,5 4 0,1 6 0,-1-9 0,4 8 0,-7-15 0,3 3 0,-4-12 0,0-2 0,3 0 0,0 3 0,0-5 0,2 2 0,-4-5 0,4 0 0,-2 0 0,0 0 0,5 0 0,-4 0 0,5 0 0,-3 0 0,-3 0 0,5-5 0,-4 4 0,8-7 0,-8 5 0,4-3 0,-8 1 0,1 2 0,-4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1.41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24575,'49'81'0,"-10"-17"0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1.076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24575,'16'12'0,"2"13"0,-4 4 0,3 9 0,-2-1 0,2-10 0,-6 1 0,5-2 0,-7-7 0,0 2 0,-4-13 0,-2-2 0,-1-4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30.30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24575,'30'42'0,"-1"-1"0,17 26 0,-44-67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17.6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6657E6"/>
      <inkml:brushProperty name="anchorY" value="-721267.6875"/>
      <inkml:brushProperty name="scaleFactor" value="0.5"/>
    </inkml:brush>
  </inkml:definitions>
  <inkml:trace contextRef="#ctx0" brushRef="#br0">0 0 24575,'10'81'0,"0"-1"0,0 1 0,4-1 0,-3 2 0,1 15 0,-1-25 0,-1-39 0,0 4 0,-3-3 0,3 4 0,-6-5 0,1 0 0,-4 0 0,5 0 0,-5-7 0,2 6 0,0-6 0,-3 0 0,3 2 0,-3-3 0,0 1 0,3 14 0,1-8 0,0 13 0,-2-15 0,-2 0 0,0-6 0,0-3 0,0 1 0,0 6 0,0-6 0,3 10 0,-2-6 0,2-1 0,-3-7 0,0-1 0,0-5 0,0 4 0,0-1 0,0-1 0,0 3 0,0 9 0,3 1 0,-2 6 0,2-7 0,-3 1 0,0-7 0,0 26 0,0-16 0,0 18 0,0-15 0,0 4 0,0-7 0,0 7 0,2-11 0,-1-1 0,2 3 0,-3-9 0,0 9 0,3 1 0,0-8 0,10 10 0,2-17 0,-3 18 0,-1-11 0,-8 15 0,0 2 0,1-7 0,1 13 0,-2-23 0,1 10 0,3-19 0,-6 8 0,6-5 0,-4-1 0,1-3 0,1 3 0,-5-6 0,3 4 0,-1-5 0,-1 1 0,1 0 0,-2-2 0,0-1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1.32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24575,'28'68'0,"0"1"0,0 0 0,13 28 0,-18-24 0,-30-54 0,-4-2 0,5-9 0,-2 2 0,1-2 0,-2 1 0,-2 1 0,3-4 0,1-1 0,2-1 0,2-3 0,1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0.75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75 24575,'18'-8'0,"-3"2"0,21 0 0,11 1 0,23 1 0,24 0-869,2 0 869,0 0 213,-15-5-213,-39 2 0,-16-2 0,-24 6 0,-5-2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59.92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24575,'36'47'0,"-1"1"0,22 26 0,-41-69 0,8-5 0,0 0 0,15 0 0,-8 0 0,16 0 0,1 0 0,0 0 0,-1 0 0,-5-3 0,-4-1 0,-8-3 0,-5 1 0,-11 3 0,-5 0 0,-4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45.74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52 24575,'7'7'0,"-1"-3"0,1 1 0,4-5 0,1 0 0,5 0 0,4-6 0,-6 5 0,16-11 0,-17 8 0,21-6 0,-19 4 0,12 0 0,-9 0 0,-4 0 0,-5 1 0,-5 2 0,0 1 0,3 7 0,-5 1 0,2 7 0,-5 5 0,3 4 0,-3-4 0,3 2 0,-3-8 0,0 2 0,0-6 0,0-1 0,-2-2 0,-4-2 0,-8 2 0,1-4 0,-10 4 0,11-4 0,-9 2 0,3-3 0,6 2 0,-8-2 0,11 3 0,-2-3 0,1 0 0,4 2 0,1 1 0,0 7 0,4 2 0,-1 0 0,2 1 0,-5-7 0,1 1 0,-3 1 0,6-2 0,1 1 0,5-2 0,3 0 0,0 0 0,3-2 0,-1 0 0,1-3 0,3 0 0,4 0 0,0 0 0,6-3 0,-2 0 0,-6-1 0,-2 1 0,-7 3 0,-1 0 0,-1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2.45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10856E6"/>
      <inkml:brushProperty name="anchorY" value="-823383.875"/>
      <inkml:brushProperty name="scaleFactor" value="0.5"/>
    </inkml:brush>
  </inkml:definitions>
  <inkml:trace contextRef="#ctx0" brushRef="#br0">0 0 24575,'10'76'0,"0"-1"0,0 0 0,0 1 0,0 4 0,1 0 0,-1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44.07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48 24575,'8'-3'0,"0"0"0,13-3 0,-2 0 0,13 0 0,-6 2 0,7 1 0,-11 1 0,10 1 0,-16-2 0,5 3 0,-11 0 0,-1 0 0,-2 0 0,-2 0 0,0 0 0,0 0 0,0 0 0,0 0 0,0 0 0,-1 0 0,1 0 0,3-2 0,-2-1 0,-1 0 0,-3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43.18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24575,'18'53'0,"-3"-10"0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40.42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186 0 24575,'-15'8'0,"3"2"0,-3 8 0,4 0 0,-4 0 0,3-4 0,-3 1 0,4-5 0,3-1 0,-2-2 0,4 1 0,-4 0 0,6 0 0,-9 6 0,11-2 0,-9 6 0,8 0 0,-3 2 0,2-7 0,2 13 0,2-5 0,3 12 0,3 4 0,2 2 0,5-1 0,3-7 0,-2-9 0,5-1 0,-11-11 0,9 18 0,-4-10 0,5 6 0,1 4 0,-7-12 0,0 5 0,-3 11 0,-1-14 0,-3 18 0,0-11 0,-5 8 0,0 6 0,-3 3 0,-1-4 0,0-1 0,1-10 0,3-3 0,0-6 0,0-4 0,0-3 0,0-1 0,0-1 0,-3 11 0,2 6 0,-2 11 0,6-7 0,-3-2 0,8-13 0,-5-1 0,6 3 0,-4 1 0,2 26 0,-1-14 0,0 13 0,-3-18 0,0-3 0,0-1 0,-3-4 0,3 1 0,-3-4 0,2-3 0,-1-1 0,1-4 0,3 4 0,-4 1 0,4-2 0,-5 11 0,2-11 0,1 8 0,0-3 0,2-5 0,-3 2 0,3-6 0,-2-3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29.97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24575,'17'32'0,"0"3"0,-1-5 0,1 4 0,0-3 0,-7-7 0,-3-12 0,-4-1 0,0-9 0,-1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9.46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86 24575,'10'0'0,"5"0"0,11-2 0,0-2 0,6-3 0,-3 1 0,5-1 0,-11 1 0,4 2 0,-15 0 0,8 0 0,-8-1 0,4-1 0,-4 3 0,5-2 0,-8 4 0,1-2 0,-2 3 0,0 0 0,6-2 0,-3 1 0,3-1 0,11-2 0,-8 4 0,15-6 0,-17 5 0,0-2 0,-5 3 0,-7 0 0,2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8.75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24575,'5'0'0,"-1"0"0,1 0 0,6 3 0,-5 0 0,5 2 0,-6-2 0,0 1 0,12 2 0,-9 0 0,15 3 0,-17-6 0,11 2 0,-6-4 0,1 1 0,4 1 0,-7 0 0,2 2 0,0 3 0,-3-2 0,0-1 0,-1-2 0,-2-1 0,-2-2 0,-1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8.33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26 128 24575,'-3'-5'0,"1"0"0,7-3 0,4 0 0,5-1 0,15-6 0,2 0 0,0 1 0,5-2 0,-10 9 0,0-5 0,-1 5 0,-11 1 0,-3 6 0,-5 8 0,-13 8 0,0-1 0,-19 11 0,2-6 0,-13 13 0,6-11 0,-4 8 0,1-11 0,-1 4 0,11-9 0,6-2 0,15-10 0,1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6.87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24575,'9'8'0,"1"5"0,-4-7 0,4 7 0,-4-7 0,-1 2 0,0-4 0,-3 1 0,3 0 0,0 0 0,0-2 0,3-1 0,-5-2 0,2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5.96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24575,'17'3'0,"2"5"0,14-3 0,-6 1 0,9-3 0,2-3 0,1 0 0,8 0 0,-16 0 0,-2 0 0,-17 2 0,-4-1 0,-6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5.34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24575,'11'0'0,"14"0"0,3 0 0,7 0 0,5 0 0,-9 0 0,6 0 0,-8 0 0,-9 2 0,-6 1 0,-11 4 0,-1 5 0,-5 5 0,-6 6 0,-5 6 0,-6-2 0,-1 9 0,-10-6 0,5 4 0,-2-13 0,6 0 0,8-9 0,1 3 0,2-7 0,6 0 0,2-5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2.09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8828E6"/>
      <inkml:brushProperty name="anchorY" value="-821359.25"/>
      <inkml:brushProperty name="scaleFactor" value="0.5"/>
    </inkml:brush>
  </inkml:definitions>
  <inkml:trace contextRef="#ctx0" brushRef="#br0">0 19 24575,'17'-3'0,"1"1"0,7 2 0,7 0 0,-1 0 0,3 0 0,2 0 0,18 0 0,26 0 0,-30 0 0,2 0 0,6 0 0,-1 0 0,40-4 0,-30 3 0,-30-5 0,-28 6 0,-7-2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4.08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6 1 24575,'0'42'0,"0"-1"0,0-15 0,0 7 0,0-6 0,0 5 0,-2-14 0,1-2 0,-2-6 0,3-5 0,0-2 0,0-1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3.73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59 24575,'5'6'0,"0"-4"0,22 1 0,2-6 0,9-1 0,3 0 0,-7-8 0,8 4 0,-12-3 0,0 3 0,-13 4 0,-3 1 0,-6-1 0,-2 1 0,-4 0 0,-2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3.267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24575,'6'12'0,"-1"4"0,-2-4 0,0 5 0,3 0 0,-1-2 0,-2-4 0,0-6 0,-3-2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2.92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24575,'0'7'0,"0"-1"0,0 1 0,2 1 0,1 0 0,5 3 0,-2-3 0,7 6 0,0-2 0,9 7 0,4-2 0,-3-7 0,6 5 0,-8-13 0,2 7 0,1-9 0,-2 0 0,2-6 0,5 2 0,-6-5 0,-4 1 0,-3-1 0,-9-2 0,1-1 0,-6-1 0,-2 4 0,0-2 0,0 3 0,0 3 0,0-3 0,0 3 0,-5-3 0,-4 5 0,-5-2 0,-4 5 0,1 0 0,2 0 0,1 5 0,6-2 0,3 8 0,0 0 0,2-2 0,0 4 0,-2-8 0,3 1 0,-12-4 0,1 0 0,-8 2 0,9-1 0,2-1 0,7-2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3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24575,'5'7'0,"-2"-3"0,10 3 0,-1-6 0,9 1 0,1-2 0,2 0 0,5 0 0,5 0 0,8-3 0,-2-1 0,1-3 0,-14 3 0,-6-1 0,-10 2 0,-5 0 0,-4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3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24575,'10'-3'0,"1"6"0,0 3 0,-3 2 0,2-1 0,2 5 0,0-3 0,2 3 0,0-2 0,-3-4 0,3 5 0,-3-3 0,-3 0 0,0 3 0,-3-6 0,0 3 0,-2-6 0,-1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9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 24575,'24'12'0,"9"5"0,2 0 0,-4-3 0,9 2 0,-13-6 0,0 0 0,-9-1 0,-10-4 0,-6 0 0,1 3 0,-12 7 0,-10 9 0,-15 13 0,-5 5 0,-3 4 0,3-12 0,5 4 0,9-17 0,6 8 0,10-7 0,2-1 0,-4 0 0,10-6 0,-4-6 0,5-5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9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24575,'24'-5'0,"3"0"0,6-2 0,-7 2 0,5 1 0,4-2 0,9-2 0,4 1 0,8-4 0,-7 3 0,4 0 0,-18 4 0,-6 2 0,-15 1 0,3-1 0,1-1 0,11 2 0,-2-2 0,9 3 0,2 0 0,6-3 0,4-1 0,-18 0 0,-11 1 0,-16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6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24575,'24'0'0,"-6"0"0,21 0 0,2-3 0,18-2 0,16-7 0,12-2 0,2-3 0,-6 3 0,-14-1 0,-31 10 0,-11-2 0,-17 7 0,-7 0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24575,'0'2'0,"0"2"0,0 13 0,0-4 0,0 7 0,0-2 0,2 3 0,-1 1 0,2-4 0,-3-7 0,0-6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1.43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6889E6"/>
      <inkml:brushProperty name="anchorY" value="-818758.375"/>
      <inkml:brushProperty name="scaleFactor" value="0.5"/>
    </inkml:brush>
  </inkml:definitions>
  <inkml:trace contextRef="#ctx0" brushRef="#br0">1 53 24575,'91'-1'0,"0"1"0,-4-1 0,-7-1 0,-28-2 0,-4-1 0,41-4 0,-33 0 0,-23-1 0,-30 4 0,-3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5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24575,'17'0'0,"8"0"0,6 0 0,5 0 0,7-3 0,-3-1 0,12-4 0,-14 1 0,-11 3 0,-8 1 0,-12 1 0,-2 2 0,5 3 0,3 13 0,0-3 0,2 18 0,-8-8 0,0 7 0,4-1 0,-8-7 0,8-1 0,-8-6 0,2-4 0,-2-1 0,0-4 0,-3-1 0,0-3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33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24575,'2'8'0,"4"6"0,13 3 0,-8-2 0,13 3 0,-15-6 0,9 6 0,1 1 0,-3-6 0,5 2 0,-10-7 0,3 3 0,4 4 0,1-2 0,7 2 0,-5-5 0,-6-4 0,-4-1 0,-6-5 0,0 5 0,0-2 0,-3 1 0,1 4 0,-6 3 0,0 4 0,-10 6 0,-11 3 0,1 0 0,-19 4 0,17-7 0,-9 0 0,12-9 0,4-1 0,7-5 0,3 5 0,3-6 0,0 0 0,0 0 0,-1 3 0,1 7 0,-4 4 0,5-6 0,-1-6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24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24575,'13'3'0,"2"3"0,2 0 0,1 5 0,-1-2 0,-5 0 0,1-1 0,-7-3 0,-1-2 0,-3-1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18.7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8232E6"/>
      <inkml:brushProperty name="anchorY" value="-728890.3125"/>
      <inkml:brushProperty name="scaleFactor" value="0.5"/>
    </inkml:brush>
  </inkml:definitions>
  <inkml:trace contextRef="#ctx0" brushRef="#br0">523 1 24575,'-17'29'0,"-6"9"0,1-5 0,-16 13 0,11-9 0,-13 7 0,1-5 0,-15 14 0,-5-2 0,-4-1 0,11-10 0,18-17 0,5-4 0,20-11 0,0 1 0,7-2 0,0-2 0,1 3 0,-1 3 0,2 4 0,6 9 0,-2-8 0,5 11 0,0-8 0,4 7 0,7 3 0,8 4 0,-3-8 0,13 6 0,0-5 0,17 10 0,10 1 0,14 9-2456,-8-11 2456,2 7 0,-34-20 0,-12-4 0,-21-13 0,-4-3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3.03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106 0 24575,'26'33'0,"-1"5"0,-4-9 0,-5-3 0,-1-2 0,-3-8 0,-2 11 0,1-7 0,-7-2 0,1-2 0,-5-9 0,-6 12 0,-7-5 0,-4 8 0,-11-3 0,1-2 0,-11 2 0,11-8 0,-5 2 0,11-4 0,2 0 0,4-2 0,10-3 0,3-4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02.44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24575,'22'19'0,"-2"4"0,6 0 0,-9 0 0,5 2 0,-3-2 0,-2-4 0,8 3 0,2 2 0,-5-6 0,4 4 0,-11-1 0,0-4 0,8 8 0,-3-2 0,9 1 0,0 4 0,9-3 0,-3-2 0,-1-5 0,-9-3 0,-10-10 0,-4-3 0,-6-7 0,0-3 0,0 3 0,0-6 0,3 10 0,-2-1 0,-1 7 0,0 3 0,-3-2 0,3-3 0,-2-2 0,-1-3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10.29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11 24575,'2'3'0,"8"2"0,5-5 0,17 3 0,4-3 0,7 0 0,8 0 0,-3 0 0,0-3 0,3-1 0,-7-3 0,-1 2 0,-19 2 0,-6 3 0,-13 3 0,0 8 0,-2 5 0,0 13 0,-3-7 0,0 10 0,0-10 0,2-2 0,-2-4 0,3-10 0,-3 2 0,0-6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3:04.68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24575,'-1'5'0,"4"2"0,6 11 0,-2-1 0,8 18 0,-10-15 0,5 12 0,-8-10 0,1 3 0,0-4 0,1-6 0,1-4 0,-3-6 0,9 0 0,1-2 0,5 0 0,4-3 0,4 0 0,9 0 0,-4-6 0,3 2 0,-11-5 0,-5 3 0,-5 1 0,-5 2 0,-4 0 0,-1 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10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24575,'5'2'0,"-3"8"0,7 12 0,-5 8 0,12 0 0,-8 2 0,7-1 0,-7 6 0,5 1 0,-9 4 0,11-6 0,-10-3 0,7-14 0,-8-4 0,-2-8 0,-4-6 0,-2-11 0,2 0 0,-10-10 0,10 10 0,-6-1 0,8 6 0,2 0 0,4 0 0,2 0 0,3-1 0,-3 3 0,-1 1 0,-2 2 0,3-3 0,0 3 0,6-5 0,3 1 0,13-2 0,0-1 0,-5 4 0,-5 0 0,-17 3 0,2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9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24575,'5'0'0,"2"3"0,1-3 0,6 3 0,-2-3 0,11 0 0,1 0 0,5-3 0,-4 2 0,-4-4 0,-6 4 0,-2-4 0,-4 2 0,-2-2 0,-2 0 0,-2 2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4:40.9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.04987E6"/>
      <inkml:brushProperty name="anchorY" value="-816367.75"/>
      <inkml:brushProperty name="scaleFactor" value="0.5"/>
    </inkml:brush>
  </inkml:definitions>
  <inkml:trace contextRef="#ctx0" brushRef="#br0">0 0 24575,'74'11'0,"0"0"0,-6 0 0,-21-4 0,-42-7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9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24575,'0'17'0,"0"8"0,3 1 0,0 7 0,7 5 0,1-4 0,-1-7 0,-4-3 0,2-6 0,-4-6 0,4 2 0,0-6 0,-3-3 0,5 0 0,-2-2 0,6-3 0,1 0 0,2 0 0,1 0 0,-1 0 0,1 0 0,0-9 0,-4 5 0,0-8 0,-3 5 0,-5 1 0,1-4 0,-6 4 0,1-7 0,-2 6 0,0-6 0,0 5 0,0-3 0,0 0 0,0 0 0,0-3 0,0 3 0,-3-13 0,3 13 0,-6-12 0,-3 7 0,4 0 0,-7-8 0,7 12 0,-2-5 0,2 6 0,0 3 0,4 2 0,-1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7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24575,'20'0'0,"-3"0"0,18 0 0,6 0 0,12 0 0,21-4 0,-3-5 0,4 0 0,-11-3 0,-28 8 0,-12 1 0,-22 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6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24575,'3'-5'0,"1"0"0,2-6 0,5 5 0,4-3 0,9 4 0,11 0 0,14-2 0,14-1 0,2 0 0,-2 0 0,-21 4 0,-12 5 0,-19 8 0,-5 13 0,-4 0 0,-2 15 0,0-14 0,0 6 0,0-12 0,0-2 0,0-2 0,0-2 0,0 0 0,0-3 0,-2 2 0,1-6 0,-1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5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24575,'8'-11'0,"-1"2"0,-2 4 0,5-3 0,-1 0 0,5-4 0,3 4 0,5-4 0,8 2 0,-1 0 0,-4-2 0,3-1 0,-9 3 0,0 0 0,-6 8 0,-9 2 0,1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5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24575,'13'38'0,"-5"-8"0,-2-2 0,-6-3 0,3 13 0,5 11 0,1 9 0,2 0 0,-4-5 0,0-6 0,-3-16 0,4-2 0,-6-18 0,3-2 0,-5-7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5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0 155 24575,'8'5'0,"0"-2"0,17 0 0,3-7 0,14-3 0,-7 0 0,1-3 0,-2-3 0,4 1 0,0-7 0,-8 5 0,-11 1 0,-8 6 0,-6 2 0,-3 0 0,1 0 0,-3-3 0,0 0 0,0-6 0,0 7 0,0-1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4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24575,'5'5'0,"0"-1"0,-2 1 0,2 6 0,-3-5 0,2 7 0,0-5 0,-3 1 0,4 1 0,-5-5 0,3 6 0,-3-6 0,0 0 0,0-2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2:04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24575,'0'21'0,"0"0"0,0-2 0,0 4 0,0-4 0,0 6 0,3 0 0,6-3 0,1-1 0,2-6 0,-2-1 0,-4-6 0,2-1 0,-3-2 0,2-2 0,1 1 0,6-3 0,1 1 0,5-2 0,10-3 0,0 0 0,7-7 0,-16 3 0,-3 1 0,-14 1 0,4 0 0,-2-1 0,-1-1 0,-3 2 0,-2 0 0,0 0 0,-2 0 0,-10-4 0,-1 6 0,-14-6 0,0 5 0,1 1 0,7-3 0,9 6 0,7-2 0,1 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8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24575,'3'-8'0,"5"2"0,8-2 0,13 1 0,-6 4 0,13-6 0,-6 4 0,8-5 0,5 3 0,-5 0 0,-8 1 0,-11 2 0,-8 1 0,-4 6 0,1 0 0,-2 8 0,2 1 0,-8 0 0,3 7 0,-3 1 0,3 5 0,-3 8 0,6-7 0,-5-7 0,4-2 0,-5-12 0,3 3 0,-6-3 0,-2 0 0,-9 0 0,-13 2 0,0-4 0,-9 0 0,6 0 0,-3 1 0,0 2 0,9 0 0,6-2 0,5 1 0,4-4 0,-2 3 0,5-3 0,4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2:31:5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24575,'0'7'0,"6"12"0,-4 0 0,9 13 0,-7-9 0,3 1 0,-2-3 0,-4-3 0,4 3 0,-1 8 0,2-2 0,-2 3 0,1-8 0,-4-11 0,4-4 0,-5-4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34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2019-02-19T07:00:00Z</dcterms:created>
  <dcterms:modified xsi:type="dcterms:W3CDTF">2019-02-19T14:27:00Z</dcterms:modified>
</cp:coreProperties>
</file>