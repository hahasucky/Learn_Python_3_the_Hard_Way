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D80E4C">
        <w:rPr>
          <w:rFonts w:ascii="Batang" w:eastAsia="Batang" w:hAnsi="Batang" w:cs="Batang"/>
          <w:lang w:eastAsia="ko-KR"/>
        </w:rPr>
        <w:t>21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D80E4C" w:rsidRDefault="00021257" w:rsidP="00D80E4C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E16C1A">
        <w:rPr>
          <w:rFonts w:ascii="Batang" w:eastAsia="Batang" w:hAnsi="Batang" w:cs="Batang"/>
          <w:lang w:eastAsia="ko-KR"/>
        </w:rPr>
        <w:t xml:space="preserve"> </w:t>
      </w:r>
      <w:r w:rsidR="00E16C1A">
        <w:rPr>
          <w:rFonts w:ascii="Batang" w:eastAsia="Batang" w:hAnsi="Batang" w:cs="Batang" w:hint="eastAsia"/>
          <w:lang w:eastAsia="ko-KR"/>
        </w:rPr>
        <w:t>:</w:t>
      </w:r>
      <w:r w:rsidR="00E16C1A">
        <w:rPr>
          <w:rFonts w:ascii="Batang" w:eastAsia="Batang" w:hAnsi="Batang" w:cs="Batang"/>
          <w:lang w:eastAsia="ko-KR"/>
        </w:rPr>
        <w:t xml:space="preserve"> </w:t>
      </w:r>
      <w:r w:rsidR="00D80E4C">
        <w:rPr>
          <w:rFonts w:ascii="Batang" w:eastAsia="Batang" w:hAnsi="Batang" w:cs="Batang"/>
          <w:lang w:eastAsia="ko-KR"/>
        </w:rPr>
        <w:t>return</w:t>
      </w:r>
      <w:r w:rsidR="00D80E4C">
        <w:rPr>
          <w:rFonts w:ascii="Batang" w:eastAsia="Batang" w:hAnsi="Batang" w:cs="Batang" w:hint="eastAsia"/>
          <w:lang w:eastAsia="ko-KR"/>
        </w:rPr>
        <w:t>이 하는 일에 대해서 모르겠으면 직접 함수를 써보며</w:t>
      </w:r>
      <w:r w:rsidR="00D80E4C">
        <w:rPr>
          <w:rFonts w:ascii="Batang" w:eastAsia="Batang" w:hAnsi="Batang" w:cs="Batang"/>
          <w:lang w:eastAsia="ko-KR"/>
        </w:rPr>
        <w:t xml:space="preserve">, </w:t>
      </w:r>
      <w:r w:rsidR="00D80E4C">
        <w:rPr>
          <w:rFonts w:ascii="Batang" w:eastAsia="Batang" w:hAnsi="Batang" w:cs="Batang" w:hint="eastAsia"/>
          <w:lang w:eastAsia="ko-KR"/>
        </w:rPr>
        <w:t>알아보세요.</w:t>
      </w:r>
    </w:p>
    <w:p w:rsidR="00D80E4C" w:rsidRDefault="00D80E4C" w:rsidP="00D80E4C">
      <w:pPr>
        <w:rPr>
          <w:lang w:eastAsia="ko-KR"/>
        </w:rPr>
      </w:pPr>
    </w:p>
    <w:p w:rsidR="00021257" w:rsidRPr="00D80E4C" w:rsidRDefault="00D80E4C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충분히 알겠습니다.</w:t>
      </w:r>
      <w:r>
        <w:rPr>
          <w:rFonts w:ascii="Batang" w:eastAsia="Batang" w:hAnsi="Batang" w:cs="Batang"/>
          <w:lang w:eastAsia="ko-KR"/>
        </w:rPr>
        <w:t xml:space="preserve"> Return ~ </w:t>
      </w:r>
      <w:r>
        <w:rPr>
          <w:rFonts w:ascii="Batang" w:eastAsia="Batang" w:hAnsi="Batang" w:cs="Batang" w:hint="eastAsia"/>
          <w:lang w:eastAsia="ko-KR"/>
        </w:rPr>
        <w:t>이 실행되는 줄에서,</w:t>
      </w:r>
      <w:r>
        <w:rPr>
          <w:rFonts w:ascii="Batang" w:eastAsia="Batang" w:hAnsi="Batang" w:cs="Batang"/>
          <w:lang w:eastAsia="ko-KR"/>
        </w:rPr>
        <w:t xml:space="preserve"> ~ </w:t>
      </w:r>
      <w:r>
        <w:rPr>
          <w:rFonts w:ascii="Batang" w:eastAsia="Batang" w:hAnsi="Batang" w:cs="Batang" w:hint="eastAsia"/>
          <w:lang w:eastAsia="ko-KR"/>
        </w:rPr>
        <w:t>값이 반환되고,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 단계에서 =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앞의 변수에 반환된 값이 저장됩니다.</w:t>
      </w: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D80E4C">
        <w:rPr>
          <w:rFonts w:ascii="Batang" w:eastAsia="Batang" w:hAnsi="Batang" w:cs="Batang" w:hint="eastAsia"/>
          <w:lang w:eastAsia="ko-KR"/>
        </w:rPr>
        <w:t xml:space="preserve"> </w:t>
      </w:r>
      <w:r w:rsidR="00D80E4C">
        <w:rPr>
          <w:rFonts w:ascii="Batang" w:eastAsia="Batang" w:hAnsi="Batang" w:cs="Batang"/>
          <w:lang w:eastAsia="ko-KR"/>
        </w:rPr>
        <w:t xml:space="preserve">: </w:t>
      </w:r>
      <w:r w:rsidR="00D80E4C">
        <w:rPr>
          <w:rFonts w:ascii="Batang" w:eastAsia="Batang" w:hAnsi="Batang" w:cs="Batang" w:hint="eastAsia"/>
          <w:lang w:eastAsia="ko-KR"/>
        </w:rPr>
        <w:t>이 스크립트의 마지막 함수 연산은 복잡합니다.</w:t>
      </w:r>
      <w:r w:rsidR="00D80E4C">
        <w:rPr>
          <w:rFonts w:ascii="Batang" w:eastAsia="Batang" w:hAnsi="Batang" w:cs="Batang"/>
          <w:lang w:eastAsia="ko-KR"/>
        </w:rPr>
        <w:t xml:space="preserve"> </w:t>
      </w:r>
      <w:r w:rsidR="00D80E4C">
        <w:rPr>
          <w:rFonts w:ascii="Batang" w:eastAsia="Batang" w:hAnsi="Batang" w:cs="Batang" w:hint="eastAsia"/>
          <w:lang w:eastAsia="ko-KR"/>
        </w:rPr>
        <w:t xml:space="preserve">한 함수의 </w:t>
      </w:r>
      <w:r w:rsidR="00D80E4C">
        <w:rPr>
          <w:rFonts w:ascii="Batang" w:eastAsia="Batang" w:hAnsi="Batang" w:cs="Batang"/>
          <w:lang w:eastAsia="ko-KR"/>
        </w:rPr>
        <w:t>‘</w:t>
      </w:r>
      <w:r w:rsidR="00D80E4C">
        <w:rPr>
          <w:rFonts w:ascii="Batang" w:eastAsia="Batang" w:hAnsi="Batang" w:cs="Batang" w:hint="eastAsia"/>
          <w:lang w:eastAsia="ko-KR"/>
        </w:rPr>
        <w:t>반환</w:t>
      </w:r>
      <w:r w:rsidR="00D80E4C">
        <w:rPr>
          <w:rFonts w:ascii="Batang" w:eastAsia="Batang" w:hAnsi="Batang" w:cs="Batang"/>
          <w:lang w:eastAsia="ko-KR"/>
        </w:rPr>
        <w:t>’</w:t>
      </w:r>
      <w:r w:rsidR="00D80E4C">
        <w:rPr>
          <w:rFonts w:ascii="Batang" w:eastAsia="Batang" w:hAnsi="Batang" w:cs="Batang" w:hint="eastAsia"/>
          <w:lang w:eastAsia="ko-KR"/>
        </w:rPr>
        <w:t xml:space="preserve">값을 다른 함수의 </w:t>
      </w:r>
      <w:r w:rsidR="00D80E4C">
        <w:rPr>
          <w:rFonts w:ascii="Batang" w:eastAsia="Batang" w:hAnsi="Batang" w:cs="Batang"/>
          <w:lang w:eastAsia="ko-KR"/>
        </w:rPr>
        <w:t>argument</w:t>
      </w:r>
      <w:r w:rsidR="00D80E4C">
        <w:rPr>
          <w:rFonts w:ascii="Batang" w:eastAsia="Batang" w:hAnsi="Batang" w:cs="Batang" w:hint="eastAsia"/>
          <w:lang w:eastAsia="ko-KR"/>
        </w:rPr>
        <w:t>로 쓰고 있죠.</w:t>
      </w:r>
    </w:p>
    <w:p w:rsidR="00D80E4C" w:rsidRDefault="00D80E4C" w:rsidP="00D80E4C">
      <w:pPr>
        <w:rPr>
          <w:rFonts w:ascii="Batang" w:eastAsia="Batang" w:hAnsi="Batang" w:cs="Batang"/>
          <w:lang w:eastAsia="ko-KR"/>
        </w:rPr>
      </w:pPr>
    </w:p>
    <w:p w:rsidR="00D80E4C" w:rsidRPr="00D80E4C" w:rsidRDefault="00D80E4C" w:rsidP="00D80E4C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그러네요.</w:t>
      </w:r>
      <w:r>
        <w:rPr>
          <w:rFonts w:ascii="Batang" w:eastAsia="Batang" w:hAnsi="Batang" w:cs="Batang"/>
          <w:lang w:eastAsia="ko-KR"/>
        </w:rPr>
        <w:t xml:space="preserve"> Return</w:t>
      </w:r>
      <w:r>
        <w:rPr>
          <w:rFonts w:ascii="Batang" w:eastAsia="Batang" w:hAnsi="Batang" w:cs="Batang" w:hint="eastAsia"/>
          <w:lang w:eastAsia="ko-KR"/>
        </w:rPr>
        <w:t>된 값이 바로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함수의 실행인자로 들어가고 있군요.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D80E4C">
        <w:rPr>
          <w:rFonts w:ascii="Batang" w:eastAsia="Batang" w:hAnsi="Batang" w:cs="Batang" w:hint="eastAsia"/>
          <w:lang w:eastAsia="ko-KR"/>
        </w:rPr>
        <w:t xml:space="preserve"> </w:t>
      </w:r>
      <w:r w:rsidR="00D80E4C">
        <w:rPr>
          <w:rFonts w:ascii="Batang" w:eastAsia="Batang" w:hAnsi="Batang" w:cs="Batang"/>
          <w:lang w:eastAsia="ko-KR"/>
        </w:rPr>
        <w:t xml:space="preserve">: </w:t>
      </w:r>
      <w:r w:rsidR="00D80E4C">
        <w:rPr>
          <w:rFonts w:ascii="Batang" w:eastAsia="Batang" w:hAnsi="Batang" w:cs="Batang" w:hint="eastAsia"/>
          <w:lang w:eastAsia="ko-KR"/>
        </w:rPr>
        <w:t>함수 일부를 고치고 무슨 일이 일어나는지 확인해보세요.</w:t>
      </w:r>
      <w:r w:rsidR="00D80E4C">
        <w:rPr>
          <w:rFonts w:ascii="Batang" w:eastAsia="Batang" w:hAnsi="Batang" w:cs="Batang"/>
          <w:lang w:eastAsia="ko-KR"/>
        </w:rPr>
        <w:t xml:space="preserve"> </w:t>
      </w:r>
      <w:r w:rsidR="00D80E4C">
        <w:rPr>
          <w:rFonts w:ascii="Batang" w:eastAsia="Batang" w:hAnsi="Batang" w:cs="Batang" w:hint="eastAsia"/>
          <w:lang w:eastAsia="ko-KR"/>
        </w:rPr>
        <w:t>다른 값이 나오도록 일부러 바꿔보세요.</w:t>
      </w:r>
      <w:r w:rsidR="00D80E4C">
        <w:rPr>
          <w:rFonts w:ascii="Batang" w:eastAsia="Batang" w:hAnsi="Batang" w:cs="Batang"/>
          <w:lang w:eastAsia="ko-KR"/>
        </w:rPr>
        <w:t xml:space="preserve"> </w:t>
      </w:r>
    </w:p>
    <w:p w:rsidR="00D80E4C" w:rsidRDefault="00D80E4C" w:rsidP="00D80E4C">
      <w:pPr>
        <w:rPr>
          <w:lang w:eastAsia="ko-KR"/>
        </w:rPr>
      </w:pPr>
    </w:p>
    <w:p w:rsidR="00D80E4C" w:rsidRDefault="00D80E4C" w:rsidP="00D80E4C">
      <w:pPr>
        <w:rPr>
          <w:rFonts w:ascii="Batang" w:eastAsia="Batang" w:hAnsi="Batang" w:cs="Batang"/>
          <w:lang w:eastAsia="ko-KR"/>
        </w:rPr>
      </w:pPr>
      <w:r w:rsidRPr="00D80E4C">
        <w:rPr>
          <w:rFonts w:ascii="Batang" w:eastAsia="Batang" w:hAnsi="Batang" w:cs="Batang"/>
          <w:lang w:eastAsia="ko-KR"/>
        </w:rPr>
        <w:drawing>
          <wp:inline distT="0" distB="0" distL="0" distR="0" wp14:anchorId="50096537" wp14:editId="048B6902">
            <wp:extent cx="4172505" cy="26219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816" cy="26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4C" w:rsidRDefault="00D80E4C" w:rsidP="00D80E4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Using basic 4 operation function I ‘ve written, I would compute my Body Mass Index within that script.</w:t>
      </w:r>
    </w:p>
    <w:p w:rsidR="00473317" w:rsidRDefault="00473317" w:rsidP="00D80E4C">
      <w:pPr>
        <w:rPr>
          <w:rFonts w:ascii="Batang" w:eastAsia="Batang" w:hAnsi="Batang" w:cs="Batang"/>
          <w:lang w:eastAsia="ko-KR"/>
        </w:rPr>
      </w:pPr>
      <w:r w:rsidRPr="00473317">
        <w:rPr>
          <w:rFonts w:ascii="Batang" w:eastAsia="Batang" w:hAnsi="Batang" w:cs="Batang"/>
          <w:lang w:eastAsia="ko-KR"/>
        </w:rPr>
        <w:drawing>
          <wp:inline distT="0" distB="0" distL="0" distR="0" wp14:anchorId="29D97A67" wp14:editId="266BD0A1">
            <wp:extent cx="5727700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17" w:rsidRDefault="00473317" w:rsidP="00D80E4C">
      <w:pPr>
        <w:rPr>
          <w:rFonts w:ascii="Batang" w:eastAsia="Batang" w:hAnsi="Batang" w:cs="Batang"/>
          <w:lang w:eastAsia="ko-KR"/>
        </w:rPr>
      </w:pPr>
      <w:r w:rsidRPr="00473317">
        <w:rPr>
          <w:rFonts w:ascii="Batang" w:eastAsia="Batang" w:hAnsi="Batang" w:cs="Batang"/>
          <w:lang w:eastAsia="ko-KR"/>
        </w:rPr>
        <w:lastRenderedPageBreak/>
        <w:drawing>
          <wp:inline distT="0" distB="0" distL="0" distR="0" wp14:anchorId="6BC7C23E" wp14:editId="17ED5527">
            <wp:extent cx="1233814" cy="1146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334" cy="11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473317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I turned out to be “obese” that is more than “overweight”.</w:t>
      </w:r>
    </w:p>
    <w:p w:rsidR="00473317" w:rsidRDefault="00473317" w:rsidP="00021257">
      <w:pPr>
        <w:rPr>
          <w:lang w:eastAsia="ko-KR"/>
        </w:rPr>
      </w:pPr>
      <w:r>
        <w:rPr>
          <w:rFonts w:ascii="Batang" w:eastAsia="Batang" w:hAnsi="Batang" w:cs="Batang"/>
          <w:lang w:eastAsia="ko-KR"/>
        </w:rPr>
        <w:t>What a nice script. I don’t care. Just for a little, I want to lose weight.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</w:p>
    <w:p w:rsidR="00021257" w:rsidRDefault="00021257" w:rsidP="00021257">
      <w:pPr>
        <w:rPr>
          <w:lang w:eastAsia="ko-KR"/>
        </w:rPr>
      </w:pPr>
    </w:p>
    <w:p w:rsidR="00473317" w:rsidRPr="00473317" w:rsidRDefault="00473317" w:rsidP="00021257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식을 만들어서,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그걸 함수로 구성시키는 연습을 해보세요.</w:t>
      </w:r>
    </w:p>
    <w:p w:rsidR="00021257" w:rsidRDefault="00021257" w:rsidP="00021257">
      <w:pPr>
        <w:rPr>
          <w:lang w:eastAsia="ko-KR"/>
        </w:rPr>
      </w:pPr>
    </w:p>
    <w:p w:rsidR="00021257" w:rsidRDefault="00473317" w:rsidP="00021257">
      <w:pPr>
        <w:rPr>
          <w:lang w:eastAsia="ko-KR"/>
        </w:rPr>
      </w:pPr>
      <w:r w:rsidRPr="00473317">
        <w:rPr>
          <w:rFonts w:ascii="Batang" w:eastAsia="Batang" w:hAnsi="Batang" w:cs="Batang"/>
          <w:lang w:eastAsia="ko-KR"/>
        </w:rPr>
        <w:drawing>
          <wp:inline distT="0" distB="0" distL="0" distR="0" wp14:anchorId="00F7462B" wp14:editId="294B87B6">
            <wp:extent cx="5727700" cy="117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17" w:rsidRDefault="00473317" w:rsidP="00021257">
      <w:pPr>
        <w:rPr>
          <w:rFonts w:ascii="Batang" w:eastAsia="Batang" w:hAnsi="Batang" w:cs="Batang"/>
          <w:lang w:eastAsia="ko-KR"/>
        </w:rPr>
      </w:pPr>
    </w:p>
    <w:p w:rsidR="00473317" w:rsidRPr="00473317" w:rsidRDefault="00473317" w:rsidP="00021257">
      <w:pPr>
        <w:rPr>
          <w:rFonts w:ascii="NanumBarunGothic" w:eastAsia="NanumBarunGothic" w:hAnsi="NanumBarunGothic" w:cs="Batang"/>
          <w:lang w:eastAsia="ko-KR"/>
        </w:rPr>
      </w:pPr>
      <w:r w:rsidRPr="00473317">
        <w:rPr>
          <w:rFonts w:ascii="NanumBarunGothic" w:eastAsia="NanumBarunGothic" w:hAnsi="NanumBarunGothic" w:cs="Batang"/>
          <w:lang w:eastAsia="ko-KR"/>
        </w:rPr>
        <w:t xml:space="preserve">Just did it. </w:t>
      </w:r>
    </w:p>
    <w:p w:rsidR="00473317" w:rsidRPr="00473317" w:rsidRDefault="00473317" w:rsidP="00021257">
      <w:pPr>
        <w:rPr>
          <w:rFonts w:ascii="NanumBarunGothic" w:eastAsia="NanumBarunGothic" w:hAnsi="NanumBarunGothic" w:cs="Batang"/>
          <w:lang w:eastAsia="ko-KR"/>
        </w:rPr>
      </w:pPr>
      <w:r w:rsidRPr="00473317">
        <w:rPr>
          <w:rFonts w:ascii="NanumBarunGothic" w:eastAsia="NanumBarunGothic" w:hAnsi="NanumBarunGothic" w:cs="Batang"/>
          <w:lang w:eastAsia="ko-KR"/>
        </w:rPr>
        <w:t>I found that BMI could be calculated as following :</w:t>
      </w:r>
    </w:p>
    <w:p w:rsidR="00473317" w:rsidRPr="00473317" w:rsidRDefault="00473317" w:rsidP="00021257">
      <w:pPr>
        <w:rPr>
          <w:rFonts w:ascii="NanumBarunGothic" w:eastAsia="NanumBarunGothic" w:hAnsi="NanumBarunGothic" w:cs="Batang" w:hint="eastAsia"/>
          <w:lang w:eastAsia="ko-KR"/>
        </w:rPr>
      </w:pPr>
      <w:r w:rsidRPr="00473317">
        <w:rPr>
          <w:rFonts w:ascii="NanumBarunGothic" w:eastAsia="NanumBarunGothic" w:hAnsi="NanumBarunGothic" w:cs="Batang"/>
          <w:lang w:eastAsia="ko-KR"/>
        </w:rPr>
        <w:t>BMI = weight(kg) / height(m) * height(m)</w:t>
      </w:r>
    </w:p>
    <w:p w:rsidR="00473317" w:rsidRPr="00473317" w:rsidRDefault="00473317" w:rsidP="00021257">
      <w:pPr>
        <w:rPr>
          <w:rFonts w:ascii="NanumBarunGothic" w:eastAsia="NanumBarunGothic" w:hAnsi="NanumBarunGothic" w:cs="Batang" w:hint="eastAsia"/>
          <w:lang w:eastAsia="ko-KR"/>
        </w:rPr>
      </w:pPr>
      <w:r w:rsidRPr="00473317">
        <w:rPr>
          <w:rFonts w:ascii="NanumBarunGothic" w:eastAsia="NanumBarunGothic" w:hAnsi="NanumBarunGothic"/>
          <w:lang w:eastAsia="ko-KR"/>
        </w:rPr>
        <w:t>Calculated 2</w:t>
      </w:r>
      <w:r w:rsidRPr="00473317">
        <w:rPr>
          <w:rFonts w:ascii="NanumBarunGothic" w:eastAsia="NanumBarunGothic" w:hAnsi="NanumBarunGothic"/>
          <w:vertAlign w:val="superscript"/>
          <w:lang w:eastAsia="ko-KR"/>
        </w:rPr>
        <w:t>nd</w:t>
      </w:r>
      <w:r w:rsidRPr="00473317">
        <w:rPr>
          <w:rFonts w:ascii="NanumBarunGothic" w:eastAsia="NanumBarunGothic" w:hAnsi="NanumBarunGothic"/>
          <w:lang w:eastAsia="ko-KR"/>
        </w:rPr>
        <w:t xml:space="preserve"> part with </w:t>
      </w:r>
      <w:r w:rsidRPr="00473317">
        <w:rPr>
          <w:rFonts w:ascii="NanumBarunGothic" w:eastAsia="NanumBarunGothic" w:hAnsi="NanumBarunGothic" w:cs="Batang" w:hint="eastAsia"/>
          <w:lang w:eastAsia="ko-KR"/>
        </w:rPr>
        <w:t xml:space="preserve">곱하기 </w:t>
      </w:r>
      <w:r w:rsidRPr="00473317">
        <w:rPr>
          <w:rFonts w:ascii="NanumBarunGothic" w:eastAsia="NanumBarunGothic" w:hAnsi="NanumBarunGothic" w:cs="Batang"/>
          <w:lang w:eastAsia="ko-KR"/>
        </w:rPr>
        <w:t xml:space="preserve">function and later put the value for division part. Into </w:t>
      </w:r>
      <w:r w:rsidRPr="00473317">
        <w:rPr>
          <w:rFonts w:ascii="NanumBarunGothic" w:eastAsia="NanumBarunGothic" w:hAnsi="NanumBarunGothic" w:cs="Batang" w:hint="eastAsia"/>
          <w:lang w:eastAsia="ko-KR"/>
        </w:rPr>
        <w:t xml:space="preserve">나누기 </w:t>
      </w:r>
      <w:r w:rsidRPr="00473317">
        <w:rPr>
          <w:rFonts w:ascii="NanumBarunGothic" w:eastAsia="NanumBarunGothic" w:hAnsi="NanumBarunGothic" w:cs="Batang"/>
          <w:lang w:eastAsia="ko-KR"/>
        </w:rPr>
        <w:t>function.</w:t>
      </w: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rFonts w:hint="eastAsia"/>
          <w:lang w:eastAsia="ko-KR"/>
        </w:rPr>
      </w:pPr>
      <w:bookmarkStart w:id="0" w:name="_GoBack"/>
      <w:bookmarkEnd w:id="0"/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1A"/>
    <w:rsid w:val="00021257"/>
    <w:rsid w:val="003346EA"/>
    <w:rsid w:val="003527D6"/>
    <w:rsid w:val="00365155"/>
    <w:rsid w:val="00473317"/>
    <w:rsid w:val="00492A5C"/>
    <w:rsid w:val="005531B3"/>
    <w:rsid w:val="005A4967"/>
    <w:rsid w:val="005A5D46"/>
    <w:rsid w:val="00887444"/>
    <w:rsid w:val="00987F65"/>
    <w:rsid w:val="00A1509C"/>
    <w:rsid w:val="00A4165C"/>
    <w:rsid w:val="00AF2604"/>
    <w:rsid w:val="00B0587C"/>
    <w:rsid w:val="00B53A7A"/>
    <w:rsid w:val="00C20CE0"/>
    <w:rsid w:val="00C8486A"/>
    <w:rsid w:val="00C96B98"/>
    <w:rsid w:val="00CB6CE3"/>
    <w:rsid w:val="00CC02B9"/>
    <w:rsid w:val="00D04996"/>
    <w:rsid w:val="00D44ED7"/>
    <w:rsid w:val="00D80E4C"/>
    <w:rsid w:val="00DC6944"/>
    <w:rsid w:val="00E16C1A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7F5A161B-86BC-E54B-B4BF-E7C75ABC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4C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17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2019-02-12T05:37:00Z</dcterms:created>
  <dcterms:modified xsi:type="dcterms:W3CDTF">2019-02-12T07:17:00Z</dcterms:modified>
</cp:coreProperties>
</file>