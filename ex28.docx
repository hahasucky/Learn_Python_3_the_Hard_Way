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57" w:rsidRDefault="00021257" w:rsidP="00021257">
      <w:pPr>
        <w:pStyle w:val="Title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Ex_</w:t>
      </w:r>
      <w:r w:rsidR="00A97123">
        <w:rPr>
          <w:rFonts w:ascii="Batang" w:eastAsia="Batang" w:hAnsi="Batang" w:cs="Batang"/>
          <w:lang w:eastAsia="ko-KR"/>
        </w:rPr>
        <w:t>28_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해보기</w:t>
      </w:r>
    </w:p>
    <w:p w:rsidR="00021257" w:rsidRPr="00021257" w:rsidRDefault="00021257" w:rsidP="00021257">
      <w:pPr>
        <w:rPr>
          <w:lang w:eastAsia="ko-KR"/>
        </w:rPr>
      </w:pPr>
    </w:p>
    <w:p w:rsidR="00021257" w:rsidRPr="00545FAA" w:rsidRDefault="00021257" w:rsidP="00021257">
      <w:pPr>
        <w:pStyle w:val="Heading1"/>
        <w:numPr>
          <w:ilvl w:val="0"/>
          <w:numId w:val="2"/>
        </w:numPr>
        <w:rPr>
          <w:rFonts w:ascii="NanumBarunGothic" w:eastAsia="NanumBarunGothic" w:hAnsi="NanumBarunGothic" w:cs="Batang"/>
          <w:lang w:eastAsia="ko-KR"/>
        </w:rPr>
      </w:pPr>
      <w:r w:rsidRPr="00545FAA">
        <w:rPr>
          <w:rFonts w:ascii="NanumBarunGothic" w:eastAsia="NanumBarunGothic" w:hAnsi="NanumBarunGothic" w:cs="Batang" w:hint="eastAsia"/>
          <w:lang w:eastAsia="ko-KR"/>
        </w:rPr>
        <w:t>문제</w:t>
      </w:r>
      <w:r w:rsidR="00A97123" w:rsidRPr="00545FAA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="00A97123" w:rsidRPr="00545FAA">
        <w:rPr>
          <w:rFonts w:ascii="NanumBarunGothic" w:eastAsia="NanumBarunGothic" w:hAnsi="NanumBarunGothic" w:cs="Batang"/>
          <w:lang w:eastAsia="ko-KR"/>
        </w:rPr>
        <w:t xml:space="preserve">: </w:t>
      </w:r>
      <w:r w:rsidR="00A97123" w:rsidRPr="00545FAA">
        <w:rPr>
          <w:rFonts w:ascii="NanumBarunGothic" w:eastAsia="NanumBarunGothic" w:hAnsi="NanumBarunGothic" w:cs="Batang" w:hint="eastAsia"/>
          <w:lang w:eastAsia="ko-KR"/>
        </w:rPr>
        <w:t>동등성 연산자</w:t>
      </w:r>
      <w:r w:rsidR="00B117A9" w:rsidRPr="00545FAA">
        <w:rPr>
          <w:rFonts w:ascii="NanumBarunGothic" w:eastAsia="NanumBarunGothic" w:hAnsi="NanumBarunGothic" w:cs="Batang" w:hint="eastAsia"/>
          <w:lang w:eastAsia="ko-KR"/>
        </w:rPr>
        <w:t>(</w:t>
      </w:r>
      <w:r w:rsidR="00B117A9" w:rsidRPr="00545FAA">
        <w:rPr>
          <w:rFonts w:ascii="NanumBarunGothic" w:eastAsia="NanumBarunGothic" w:hAnsi="NanumBarunGothic" w:cs="Batang"/>
          <w:lang w:eastAsia="ko-KR"/>
        </w:rPr>
        <w:t>EO)</w:t>
      </w:r>
      <w:r w:rsidR="00A97123" w:rsidRPr="00545FAA">
        <w:rPr>
          <w:rFonts w:ascii="NanumBarunGothic" w:eastAsia="NanumBarunGothic" w:hAnsi="NanumBarunGothic" w:cs="Batang" w:hint="eastAsia"/>
          <w:lang w:eastAsia="ko-KR"/>
        </w:rPr>
        <w:t>를 다 찾아봐라</w:t>
      </w:r>
    </w:p>
    <w:p w:rsidR="00B117A9" w:rsidRPr="00FA402D" w:rsidRDefault="00FA402D" w:rsidP="00B117A9">
      <w:pPr>
        <w:pStyle w:val="ListParagraph"/>
        <w:numPr>
          <w:ilvl w:val="0"/>
          <w:numId w:val="3"/>
        </w:numPr>
        <w:rPr>
          <w:rFonts w:ascii="NanumBarunGothic" w:eastAsia="NanumBarunGothic" w:hAnsi="NanumBarunGothic"/>
          <w:sz w:val="13"/>
          <w:lang w:eastAsia="ko-KR"/>
        </w:rPr>
      </w:pPr>
      <w:r w:rsidRPr="00FA402D">
        <w:rPr>
          <w:rFonts w:ascii="NanumBarunGothic" w:eastAsia="NanumBarunGothic" w:hAnsi="NanumBarunGothic" w:cs="Batang"/>
          <w:color w:val="ED7D31" w:themeColor="accent2"/>
          <w:sz w:val="13"/>
          <w:lang w:eastAsia="ko-KR"/>
        </w:rPr>
        <w:t>Comparison operator</w:t>
      </w:r>
      <w:r w:rsidR="00B117A9" w:rsidRPr="00FA402D">
        <w:rPr>
          <w:rFonts w:ascii="NanumBarunGothic" w:eastAsia="NanumBarunGothic" w:hAnsi="NanumBarunGothic" w:cs="Batang" w:hint="eastAsia"/>
          <w:color w:val="ED7D31" w:themeColor="accent2"/>
          <w:sz w:val="13"/>
          <w:lang w:eastAsia="ko-KR"/>
        </w:rPr>
        <w:t xml:space="preserve"> 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>:</w:t>
      </w:r>
      <w:r w:rsidR="00B117A9" w:rsidRPr="00FA402D">
        <w:rPr>
          <w:rFonts w:ascii="NanumBarunGothic" w:eastAsia="NanumBarunGothic" w:hAnsi="NanumBarunGothic" w:cs="Batang" w:hint="eastAsia"/>
          <w:sz w:val="13"/>
          <w:lang w:eastAsia="ko-KR"/>
        </w:rPr>
        <w:t xml:space="preserve"> 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>==,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 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!=,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   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</w:t>
      </w:r>
      <w:r w:rsidR="00B117A9" w:rsidRPr="00FA402D">
        <w:rPr>
          <w:rFonts w:ascii="NanumBarunGothic" w:eastAsia="NanumBarunGothic" w:hAnsi="NanumBarunGothic" w:cs="Batang" w:hint="eastAsia"/>
          <w:sz w:val="13"/>
          <w:lang w:eastAsia="ko-KR"/>
        </w:rPr>
        <w:t>&gt;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 xml:space="preserve">, 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 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 xml:space="preserve">&lt;, 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  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 xml:space="preserve">&gt;=, 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 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>&lt;=</w:t>
      </w:r>
      <w:r>
        <w:rPr>
          <w:rFonts w:ascii="NanumBarunGothic" w:eastAsia="NanumBarunGothic" w:hAnsi="NanumBarunGothic" w:cs="Batang"/>
          <w:sz w:val="13"/>
          <w:lang w:eastAsia="ko-KR"/>
        </w:rPr>
        <w:t xml:space="preserve">  ( </w:t>
      </w:r>
      <w:r>
        <w:rPr>
          <w:rFonts w:ascii="NanumBarunGothic" w:eastAsia="NanumBarunGothic" w:hAnsi="NanumBarunGothic" w:cs="Batang" w:hint="eastAsia"/>
          <w:sz w:val="13"/>
          <w:lang w:eastAsia="ko-KR"/>
        </w:rPr>
        <w:t xml:space="preserve"> 좌우의 피연산체의 </w:t>
      </w:r>
      <w:r>
        <w:rPr>
          <w:rFonts w:ascii="NanumBarunGothic" w:eastAsia="NanumBarunGothic" w:hAnsi="NanumBarunGothic" w:cs="Batang"/>
          <w:sz w:val="13"/>
          <w:lang w:eastAsia="ko-KR"/>
        </w:rPr>
        <w:t>Value</w:t>
      </w:r>
      <w:r>
        <w:rPr>
          <w:rFonts w:ascii="NanumBarunGothic" w:eastAsia="NanumBarunGothic" w:hAnsi="NanumBarunGothic" w:cs="Batang" w:hint="eastAsia"/>
          <w:sz w:val="13"/>
          <w:lang w:eastAsia="ko-KR"/>
        </w:rPr>
        <w:t xml:space="preserve">를 비교 </w:t>
      </w:r>
      <w:r>
        <w:rPr>
          <w:rFonts w:ascii="NanumBarunGothic" w:eastAsia="NanumBarunGothic" w:hAnsi="NanumBarunGothic" w:cs="Batang"/>
          <w:sz w:val="13"/>
          <w:lang w:eastAsia="ko-KR"/>
        </w:rPr>
        <w:t>)</w:t>
      </w:r>
    </w:p>
    <w:p w:rsidR="00FA402D" w:rsidRPr="00FA402D" w:rsidRDefault="00FA402D" w:rsidP="00B117A9">
      <w:pPr>
        <w:pStyle w:val="ListParagraph"/>
        <w:numPr>
          <w:ilvl w:val="0"/>
          <w:numId w:val="3"/>
        </w:numPr>
        <w:rPr>
          <w:rFonts w:ascii="NanumBarunGothic" w:eastAsia="NanumBarunGothic" w:hAnsi="NanumBarunGothic"/>
          <w:sz w:val="13"/>
          <w:lang w:eastAsia="ko-KR"/>
        </w:rPr>
      </w:pPr>
      <w:r w:rsidRPr="00FA402D">
        <w:rPr>
          <w:rFonts w:ascii="NanumBarunGothic" w:eastAsia="NanumBarunGothic" w:hAnsi="NanumBarunGothic" w:cs="Batang"/>
          <w:color w:val="ED7D31" w:themeColor="accent2"/>
          <w:sz w:val="13"/>
          <w:lang w:eastAsia="ko-KR"/>
        </w:rPr>
        <w:t xml:space="preserve">Logical operator 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 xml:space="preserve">: </w:t>
      </w:r>
      <w:r w:rsidRPr="00FA402D">
        <w:rPr>
          <w:rFonts w:ascii="NanumBarunGothic" w:eastAsia="NanumBarunGothic" w:hAnsi="NanumBarunGothic" w:cs="Batang"/>
          <w:sz w:val="13"/>
          <w:lang w:eastAsia="ko-KR"/>
        </w:rPr>
        <w:t xml:space="preserve"> 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>and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: </w:t>
      </w:r>
      <w:r w:rsidRPr="00FA402D">
        <w:rPr>
          <w:rFonts w:ascii="NanumBarunGothic" w:eastAsia="NanumBarunGothic" w:hAnsi="NanumBarunGothic" w:cs="Batang" w:hint="eastAsia"/>
          <w:sz w:val="13"/>
          <w:lang w:eastAsia="ko-KR"/>
        </w:rPr>
        <w:t>두명제다</w:t>
      </w:r>
      <w:r w:rsidR="00545FAA" w:rsidRPr="00FA402D">
        <w:rPr>
          <w:rFonts w:ascii="NanumBarunGothic" w:eastAsia="NanumBarunGothic" w:hAnsi="NanumBarunGothic" w:cs="Batang" w:hint="eastAsia"/>
          <w:sz w:val="13"/>
          <w:lang w:eastAsia="ko-KR"/>
        </w:rPr>
        <w:t>참</w:t>
      </w:r>
      <w:r w:rsidRPr="00FA402D">
        <w:rPr>
          <w:rFonts w:ascii="NanumBarunGothic" w:eastAsia="NanumBarunGothic" w:hAnsi="NanumBarunGothic" w:cs="Batang" w:hint="eastAsia"/>
          <w:sz w:val="13"/>
          <w:lang w:eastAsia="ko-KR"/>
        </w:rPr>
        <w:t>인거지</w:t>
      </w:r>
      <w:r w:rsidR="00545FAA" w:rsidRPr="00FA402D">
        <w:rPr>
          <w:rFonts w:ascii="NanumBarunGothic" w:eastAsia="NanumBarunGothic" w:hAnsi="NanumBarunGothic" w:cs="Batang" w:hint="eastAsia"/>
          <w:sz w:val="13"/>
          <w:lang w:eastAsia="ko-KR"/>
        </w:rPr>
        <w:t>?</w:t>
      </w:r>
      <w:r w:rsidRPr="00FA402D">
        <w:rPr>
          <w:rFonts w:ascii="NanumBarunGothic" w:eastAsia="NanumBarunGothic" w:hAnsi="NanumBarunGothic" w:cs="Batang"/>
          <w:sz w:val="13"/>
          <w:lang w:eastAsia="ko-KR"/>
        </w:rPr>
        <w:t>/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or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: </w:t>
      </w:r>
      <w:r w:rsidR="00545FAA" w:rsidRPr="00FA402D">
        <w:rPr>
          <w:rFonts w:ascii="NanumBarunGothic" w:eastAsia="NanumBarunGothic" w:hAnsi="NanumBarunGothic" w:cs="Batang" w:hint="eastAsia"/>
          <w:sz w:val="13"/>
          <w:lang w:eastAsia="ko-KR"/>
        </w:rPr>
        <w:t xml:space="preserve">둘중에 </w:t>
      </w:r>
      <w:r w:rsidRPr="00FA402D">
        <w:rPr>
          <w:rFonts w:ascii="NanumBarunGothic" w:eastAsia="NanumBarunGothic" w:hAnsi="NanumBarunGothic" w:cs="Batang" w:hint="eastAsia"/>
          <w:sz w:val="13"/>
          <w:lang w:eastAsia="ko-KR"/>
        </w:rPr>
        <w:t>적어도 하나는 참인거지?</w:t>
      </w:r>
      <w:r w:rsidRPr="00FA402D">
        <w:rPr>
          <w:rFonts w:ascii="NanumBarunGothic" w:eastAsia="NanumBarunGothic" w:hAnsi="NanumBarunGothic" w:cs="Batang"/>
          <w:sz w:val="13"/>
          <w:lang w:eastAsia="ko-KR"/>
        </w:rPr>
        <w:t xml:space="preserve">/ </w:t>
      </w:r>
      <w:r w:rsidR="00B117A9" w:rsidRPr="00FA402D">
        <w:rPr>
          <w:rFonts w:ascii="NanumBarunGothic" w:eastAsia="NanumBarunGothic" w:hAnsi="NanumBarunGothic" w:cs="Batang"/>
          <w:sz w:val="13"/>
          <w:lang w:eastAsia="ko-KR"/>
        </w:rPr>
        <w:t>not()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: </w:t>
      </w:r>
      <w:r w:rsidR="00545FAA" w:rsidRPr="00FA402D">
        <w:rPr>
          <w:rFonts w:ascii="NanumBarunGothic" w:eastAsia="NanumBarunGothic" w:hAnsi="NanumBarunGothic" w:cs="Batang" w:hint="eastAsia"/>
          <w:sz w:val="13"/>
          <w:lang w:eastAsia="ko-KR"/>
        </w:rPr>
        <w:t>괄호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</w:t>
      </w:r>
      <w:r w:rsidR="00545FAA" w:rsidRPr="00FA402D">
        <w:rPr>
          <w:rFonts w:ascii="NanumBarunGothic" w:eastAsia="NanumBarunGothic" w:hAnsi="NanumBarunGothic" w:cs="Batang" w:hint="eastAsia"/>
          <w:sz w:val="13"/>
          <w:lang w:eastAsia="ko-KR"/>
        </w:rPr>
        <w:t>안에</w:t>
      </w:r>
      <w:r w:rsidRPr="00FA402D">
        <w:rPr>
          <w:rFonts w:ascii="NanumBarunGothic" w:eastAsia="NanumBarunGothic" w:hAnsi="NanumBarunGothic" w:cs="Batang"/>
          <w:sz w:val="13"/>
          <w:lang w:eastAsia="ko-KR"/>
        </w:rPr>
        <w:t xml:space="preserve"> </w:t>
      </w:r>
      <w:r w:rsidRPr="00FA402D">
        <w:rPr>
          <w:rFonts w:ascii="NanumBarunGothic" w:eastAsia="NanumBarunGothic" w:hAnsi="NanumBarunGothic" w:cs="Batang" w:hint="eastAsia"/>
          <w:sz w:val="13"/>
          <w:lang w:eastAsia="ko-KR"/>
        </w:rPr>
        <w:t>이거</w:t>
      </w:r>
      <w:r w:rsidRPr="00FA402D">
        <w:rPr>
          <w:rFonts w:ascii="NanumBarunGothic" w:eastAsia="NanumBarunGothic" w:hAnsi="NanumBarunGothic" w:cs="Batang"/>
          <w:sz w:val="13"/>
          <w:lang w:eastAsia="ko-KR"/>
        </w:rPr>
        <w:t xml:space="preserve"> </w:t>
      </w:r>
      <w:r w:rsidRPr="00FA402D">
        <w:rPr>
          <w:rFonts w:ascii="NanumBarunGothic" w:eastAsia="NanumBarunGothic" w:hAnsi="NanumBarunGothic" w:cs="Batang" w:hint="eastAsia"/>
          <w:sz w:val="13"/>
          <w:lang w:eastAsia="ko-KR"/>
        </w:rPr>
        <w:t>참 아닌</w:t>
      </w:r>
      <w:r w:rsidR="00545FAA" w:rsidRPr="00FA402D">
        <w:rPr>
          <w:rFonts w:ascii="NanumBarunGothic" w:eastAsia="NanumBarunGothic" w:hAnsi="NanumBarunGothic" w:cs="Batang" w:hint="eastAsia"/>
          <w:sz w:val="13"/>
          <w:lang w:eastAsia="ko-KR"/>
        </w:rPr>
        <w:t>거지?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</w:t>
      </w:r>
    </w:p>
    <w:p w:rsidR="00B117A9" w:rsidRPr="00FA402D" w:rsidRDefault="00545FAA" w:rsidP="00FA402D">
      <w:pPr>
        <w:pStyle w:val="ListParagraph"/>
        <w:numPr>
          <w:ilvl w:val="0"/>
          <w:numId w:val="4"/>
        </w:numPr>
        <w:rPr>
          <w:rFonts w:ascii="NanumBarunGothic" w:eastAsia="NanumBarunGothic" w:hAnsi="NanumBarunGothic"/>
          <w:sz w:val="13"/>
          <w:lang w:eastAsia="ko-KR"/>
        </w:rPr>
      </w:pPr>
      <w:r w:rsidRPr="00FA402D">
        <w:rPr>
          <w:rFonts w:ascii="NanumBarunGothic" w:eastAsia="NanumBarunGothic" w:hAnsi="NanumBarunGothic" w:cs="Batang"/>
          <w:sz w:val="13"/>
          <w:lang w:eastAsia="ko-KR"/>
        </w:rPr>
        <w:t xml:space="preserve">( </w:t>
      </w:r>
      <w:r w:rsidRPr="00FA402D">
        <w:rPr>
          <w:rFonts w:ascii="NanumBarunGothic" w:eastAsia="NanumBarunGothic" w:hAnsi="NanumBarunGothic" w:cs="Batang" w:hint="eastAsia"/>
          <w:sz w:val="13"/>
          <w:lang w:eastAsia="ko-KR"/>
        </w:rPr>
        <w:t>비교 연산자,</w:t>
      </w:r>
      <w:r w:rsidRPr="00FA402D">
        <w:rPr>
          <w:rFonts w:ascii="NanumBarunGothic" w:eastAsia="NanumBarunGothic" w:hAnsi="NanumBarunGothic" w:cs="Batang"/>
          <w:sz w:val="13"/>
          <w:lang w:eastAsia="ko-KR"/>
        </w:rPr>
        <w:t xml:space="preserve"> </w:t>
      </w:r>
      <w:r w:rsidRPr="00FA402D">
        <w:rPr>
          <w:rFonts w:ascii="NanumBarunGothic" w:eastAsia="NanumBarunGothic" w:hAnsi="NanumBarunGothic" w:cs="Batang" w:hint="eastAsia"/>
          <w:sz w:val="13"/>
          <w:lang w:eastAsia="ko-KR"/>
        </w:rPr>
        <w:t>동일성 연산자, 멤버십 확인 연산자</w:t>
      </w:r>
      <w:r w:rsidR="00FA402D" w:rsidRPr="00FA402D">
        <w:rPr>
          <w:rFonts w:ascii="NanumBarunGothic" w:eastAsia="NanumBarunGothic" w:hAnsi="NanumBarunGothic" w:cs="Batang" w:hint="eastAsia"/>
          <w:sz w:val="13"/>
          <w:lang w:eastAsia="ko-KR"/>
        </w:rPr>
        <w:t xml:space="preserve">로 완성되는 </w:t>
      </w:r>
      <w:r w:rsidRPr="00FA402D">
        <w:rPr>
          <w:rFonts w:ascii="NanumBarunGothic" w:eastAsia="NanumBarunGothic" w:hAnsi="NanumBarunGothic" w:cs="Batang"/>
          <w:sz w:val="13"/>
          <w:lang w:eastAsia="ko-KR"/>
        </w:rPr>
        <w:t>“</w:t>
      </w:r>
      <w:r w:rsidRPr="00FA402D">
        <w:rPr>
          <w:rFonts w:ascii="NanumBarunGothic" w:eastAsia="NanumBarunGothic" w:hAnsi="NanumBarunGothic" w:cs="Batang" w:hint="eastAsia"/>
          <w:color w:val="ED7D31" w:themeColor="accent2"/>
          <w:sz w:val="13"/>
          <w:lang w:eastAsia="ko-KR"/>
        </w:rPr>
        <w:t>명제</w:t>
      </w:r>
      <w:r w:rsidRPr="00FA402D">
        <w:rPr>
          <w:rFonts w:ascii="NanumBarunGothic" w:eastAsia="NanumBarunGothic" w:hAnsi="NanumBarunGothic" w:cs="Batang"/>
          <w:sz w:val="13"/>
          <w:lang w:eastAsia="ko-KR"/>
        </w:rPr>
        <w:t>”</w:t>
      </w:r>
      <w:r w:rsidRPr="00FA402D">
        <w:rPr>
          <w:rFonts w:ascii="NanumBarunGothic" w:eastAsia="NanumBarunGothic" w:hAnsi="NanumBarunGothic" w:cs="Batang" w:hint="eastAsia"/>
          <w:sz w:val="13"/>
          <w:lang w:eastAsia="ko-KR"/>
        </w:rPr>
        <w:t>들이 들어갈 것이다.</w:t>
      </w:r>
    </w:p>
    <w:p w:rsidR="00545FAA" w:rsidRPr="00FA402D" w:rsidRDefault="00FA402D" w:rsidP="00B117A9">
      <w:pPr>
        <w:pStyle w:val="ListParagraph"/>
        <w:numPr>
          <w:ilvl w:val="0"/>
          <w:numId w:val="3"/>
        </w:numPr>
        <w:rPr>
          <w:rFonts w:ascii="NanumBarunGothic" w:eastAsia="NanumBarunGothic" w:hAnsi="NanumBarunGothic"/>
          <w:sz w:val="13"/>
          <w:lang w:eastAsia="ko-KR"/>
        </w:rPr>
      </w:pPr>
      <w:r w:rsidRPr="00FA402D">
        <w:rPr>
          <w:rFonts w:ascii="NanumBarunGothic" w:eastAsia="NanumBarunGothic" w:hAnsi="NanumBarunGothic" w:cs="Batang"/>
          <w:color w:val="ED7D31" w:themeColor="accent2"/>
          <w:sz w:val="13"/>
          <w:lang w:eastAsia="ko-KR"/>
        </w:rPr>
        <w:t>Identity operator</w:t>
      </w:r>
      <w:r w:rsidR="00545FAA" w:rsidRPr="00FA402D">
        <w:rPr>
          <w:rFonts w:ascii="NanumBarunGothic" w:eastAsia="NanumBarunGothic" w:hAnsi="NanumBarunGothic" w:cs="Batang" w:hint="eastAsia"/>
          <w:color w:val="ED7D31" w:themeColor="accent2"/>
          <w:sz w:val="13"/>
          <w:lang w:eastAsia="ko-KR"/>
        </w:rPr>
        <w:t xml:space="preserve"> 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>: is, is not =&gt;</w:t>
      </w:r>
      <w:r w:rsidR="00545FAA" w:rsidRPr="00FA402D">
        <w:rPr>
          <w:rFonts w:ascii="NanumBarunGothic" w:eastAsia="NanumBarunGothic" w:hAnsi="NanumBarunGothic" w:cs="Batang" w:hint="eastAsia"/>
          <w:sz w:val="13"/>
          <w:lang w:eastAsia="ko-KR"/>
        </w:rPr>
        <w:t xml:space="preserve"> 양쪽의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 </w:t>
      </w:r>
      <w:r w:rsidR="00545FAA" w:rsidRPr="00FA402D">
        <w:rPr>
          <w:rFonts w:ascii="NanumBarunGothic" w:eastAsia="NanumBarunGothic" w:hAnsi="NanumBarunGothic" w:cs="Batang" w:hint="eastAsia"/>
          <w:sz w:val="13"/>
          <w:lang w:eastAsia="ko-KR"/>
        </w:rPr>
        <w:t xml:space="preserve">변수나 오브젝트가 </w:t>
      </w:r>
      <w:r w:rsidR="00545FAA" w:rsidRPr="00FA402D">
        <w:rPr>
          <w:rFonts w:ascii="NanumBarunGothic" w:eastAsia="NanumBarunGothic" w:hAnsi="NanumBarunGothic" w:cs="Batang"/>
          <w:sz w:val="13"/>
          <w:lang w:eastAsia="ko-KR"/>
        </w:rPr>
        <w:t xml:space="preserve">=&gt; </w:t>
      </w:r>
      <w:r w:rsidR="00545FAA" w:rsidRPr="00FA402D">
        <w:rPr>
          <w:rFonts w:ascii="NanumBarunGothic" w:eastAsia="NanumBarunGothic" w:hAnsi="NanumBarunGothic" w:cs="Batang" w:hint="eastAsia"/>
          <w:sz w:val="13"/>
          <w:lang w:eastAsia="ko-KR"/>
        </w:rPr>
        <w:t>같은 오브젝트 인지 아닌지에 따라 결과 도출.</w:t>
      </w:r>
    </w:p>
    <w:p w:rsidR="00545FAA" w:rsidRPr="00FA402D" w:rsidRDefault="00545FAA" w:rsidP="00545FAA">
      <w:pPr>
        <w:pStyle w:val="ListParagraph"/>
        <w:rPr>
          <w:rFonts w:ascii="NanumBarunGothic" w:eastAsia="NanumBarunGothic" w:hAnsi="NanumBarunGothic"/>
          <w:sz w:val="13"/>
          <w:lang w:eastAsia="ko-KR"/>
        </w:rPr>
      </w:pPr>
      <w:r w:rsidRPr="00FA402D">
        <w:rPr>
          <w:rFonts w:ascii="NanumBarunGothic" w:eastAsia="NanumBarunGothic" w:hAnsi="NanumBarunGothic" w:hint="eastAsia"/>
          <w:sz w:val="13"/>
          <w:lang w:eastAsia="ko-KR"/>
        </w:rPr>
        <w:t>-</w:t>
      </w:r>
      <w:r w:rsidRPr="00FA402D">
        <w:rPr>
          <w:rFonts w:ascii="NanumBarunGothic" w:eastAsia="NanumBarunGothic" w:hAnsi="NanumBarunGothic"/>
          <w:sz w:val="13"/>
          <w:lang w:eastAsia="ko-KR"/>
        </w:rPr>
        <w:t xml:space="preserve">----------------------- </w:t>
      </w:r>
      <w:r w:rsidRPr="00FA402D">
        <w:rPr>
          <w:rFonts w:ascii="NanumBarunGothic" w:eastAsia="NanumBarunGothic" w:hAnsi="NanumBarunGothic" w:hint="eastAsia"/>
          <w:sz w:val="13"/>
          <w:lang w:eastAsia="ko-KR"/>
        </w:rPr>
        <w:t>번외편</w:t>
      </w:r>
      <w:r w:rsidRPr="00FA402D">
        <w:rPr>
          <w:rFonts w:ascii="NanumBarunGothic" w:eastAsia="NanumBarunGothic" w:hAnsi="NanumBarunGothic"/>
          <w:sz w:val="13"/>
          <w:lang w:eastAsia="ko-KR"/>
        </w:rPr>
        <w:t xml:space="preserve"> --------------------</w:t>
      </w:r>
    </w:p>
    <w:p w:rsidR="00545FAA" w:rsidRPr="00FA402D" w:rsidRDefault="00FA402D" w:rsidP="00545FAA">
      <w:pPr>
        <w:pStyle w:val="ListParagraph"/>
        <w:rPr>
          <w:rFonts w:ascii="NanumBarunGothic" w:eastAsia="NanumBarunGothic" w:hAnsi="NanumBarunGothic"/>
          <w:sz w:val="13"/>
          <w:lang w:eastAsia="ko-KR"/>
        </w:rPr>
      </w:pPr>
      <w:r w:rsidRPr="00FA402D">
        <w:rPr>
          <w:rFonts w:ascii="NanumBarunGothic" w:eastAsia="NanumBarunGothic" w:hAnsi="NanumBarunGothic" w:cs="Batang"/>
          <w:color w:val="ED7D31" w:themeColor="accent2"/>
          <w:sz w:val="13"/>
          <w:lang w:eastAsia="ko-KR"/>
        </w:rPr>
        <w:t>Membership check operator</w:t>
      </w:r>
      <w:r w:rsidR="00545FAA" w:rsidRPr="00FA402D">
        <w:rPr>
          <w:rFonts w:ascii="NanumBarunGothic" w:eastAsia="NanumBarunGothic" w:hAnsi="NanumBarunGothic" w:cs="Batang"/>
          <w:color w:val="ED7D31" w:themeColor="accent2"/>
          <w:sz w:val="13"/>
          <w:lang w:eastAsia="ko-KR"/>
        </w:rPr>
        <w:t xml:space="preserve"> </w:t>
      </w:r>
      <w:r w:rsidR="00545FAA" w:rsidRPr="00FA402D">
        <w:rPr>
          <w:rFonts w:ascii="NanumBarunGothic" w:eastAsia="NanumBarunGothic" w:hAnsi="NanumBarunGothic"/>
          <w:sz w:val="13"/>
          <w:lang w:eastAsia="ko-KR"/>
        </w:rPr>
        <w:t>: in, not in</w:t>
      </w:r>
    </w:p>
    <w:p w:rsidR="00B117A9" w:rsidRPr="00B117A9" w:rsidRDefault="00B117A9" w:rsidP="00B117A9">
      <w:pPr>
        <w:pStyle w:val="ListParagraph"/>
        <w:rPr>
          <w:lang w:eastAsia="ko-KR"/>
        </w:rPr>
      </w:pPr>
    </w:p>
    <w:p w:rsidR="00B117A9" w:rsidRDefault="00B117A9" w:rsidP="00A97123">
      <w:pPr>
        <w:rPr>
          <w:lang w:eastAsia="ko-KR"/>
        </w:rPr>
      </w:pPr>
      <w:r w:rsidRPr="00B117A9">
        <w:rPr>
          <w:lang w:eastAsia="ko-KR"/>
        </w:rPr>
        <w:drawing>
          <wp:inline distT="0" distB="0" distL="0" distR="0" wp14:anchorId="49FFF706" wp14:editId="20D78356">
            <wp:extent cx="2208810" cy="2850884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456" cy="28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7A9">
        <w:rPr>
          <w:lang w:eastAsia="ko-KR"/>
        </w:rPr>
        <w:drawing>
          <wp:inline distT="0" distB="0" distL="0" distR="0" wp14:anchorId="6DB41292" wp14:editId="3039609A">
            <wp:extent cx="2172970" cy="284952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521" cy="29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A9" w:rsidRDefault="00B117A9" w:rsidP="00A97123">
      <w:pPr>
        <w:rPr>
          <w:lang w:eastAsia="ko-KR"/>
        </w:rPr>
      </w:pPr>
    </w:p>
    <w:p w:rsidR="00FA402D" w:rsidRPr="00FA402D" w:rsidRDefault="00B117A9" w:rsidP="00A97123">
      <w:pPr>
        <w:rPr>
          <w:lang w:eastAsia="ko-KR"/>
        </w:rPr>
      </w:pPr>
      <w:r w:rsidRPr="00B117A9">
        <w:rPr>
          <w:lang w:eastAsia="ko-KR"/>
        </w:rPr>
        <w:drawing>
          <wp:inline distT="0" distB="0" distL="0" distR="0" wp14:anchorId="5A313115" wp14:editId="0B0DBBDE">
            <wp:extent cx="2208810" cy="2012315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569" cy="20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02D" w:rsidRPr="00B117A9">
        <w:rPr>
          <w:lang w:eastAsia="ko-KR"/>
        </w:rPr>
        <w:drawing>
          <wp:inline distT="0" distB="0" distL="0" distR="0" wp14:anchorId="57CA5CED" wp14:editId="095BD5C7">
            <wp:extent cx="2568376" cy="2047866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300" cy="20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02D">
        <w:rPr>
          <w:lang w:eastAsia="ko-KR"/>
        </w:rPr>
        <w:fldChar w:fldCharType="begin"/>
      </w:r>
      <w:r w:rsidR="00FA402D">
        <w:rPr>
          <w:lang w:eastAsia="ko-KR"/>
        </w:rPr>
        <w:instrText xml:space="preserve"> HYPERLINK "</w:instrText>
      </w:r>
    </w:p>
    <w:p w:rsidR="00FA402D" w:rsidRPr="00C74FDE" w:rsidRDefault="00FA402D" w:rsidP="00A97123">
      <w:pPr>
        <w:rPr>
          <w:rStyle w:val="Hyperlink"/>
          <w:lang w:eastAsia="ko-KR"/>
        </w:rPr>
      </w:pPr>
      <w:r w:rsidRPr="00FA402D">
        <w:rPr>
          <w:lang w:eastAsia="ko-KR"/>
        </w:rPr>
        <w:instrText>https://www.tutorialspoint.com/python/python_basic_operators.htm</w:instrText>
      </w:r>
      <w:r>
        <w:rPr>
          <w:lang w:eastAsia="ko-KR"/>
        </w:rPr>
        <w:instrText xml:space="preserve">" </w:instrText>
      </w:r>
      <w:r>
        <w:rPr>
          <w:lang w:eastAsia="ko-KR"/>
        </w:rPr>
        <w:fldChar w:fldCharType="separate"/>
      </w:r>
    </w:p>
    <w:p w:rsidR="00B117A9" w:rsidRDefault="00FA402D" w:rsidP="00A97123">
      <w:pPr>
        <w:rPr>
          <w:lang w:eastAsia="ko-KR"/>
        </w:rPr>
      </w:pPr>
      <w:r w:rsidRPr="00C74FDE">
        <w:rPr>
          <w:rStyle w:val="Hyperlink"/>
          <w:lang w:eastAsia="ko-KR"/>
        </w:rPr>
        <w:t>https://www.tutorialspoint.com/python/python_</w:t>
      </w:r>
      <w:r w:rsidRPr="00C74FDE">
        <w:rPr>
          <w:rStyle w:val="Hyperlink"/>
          <w:lang w:eastAsia="ko-KR"/>
        </w:rPr>
        <w:t>b</w:t>
      </w:r>
      <w:r w:rsidRPr="00C74FDE">
        <w:rPr>
          <w:rStyle w:val="Hyperlink"/>
          <w:lang w:eastAsia="ko-KR"/>
        </w:rPr>
        <w:t>a</w:t>
      </w:r>
      <w:r w:rsidRPr="00C74FDE">
        <w:rPr>
          <w:rStyle w:val="Hyperlink"/>
          <w:lang w:eastAsia="ko-KR"/>
        </w:rPr>
        <w:t>sic_operato</w:t>
      </w:r>
      <w:r w:rsidRPr="00C74FDE">
        <w:rPr>
          <w:rStyle w:val="Hyperlink"/>
          <w:lang w:eastAsia="ko-KR"/>
        </w:rPr>
        <w:t>r</w:t>
      </w:r>
      <w:r w:rsidRPr="00C74FDE">
        <w:rPr>
          <w:rStyle w:val="Hyperlink"/>
          <w:lang w:eastAsia="ko-KR"/>
        </w:rPr>
        <w:t>s.htm</w:t>
      </w:r>
      <w:r>
        <w:rPr>
          <w:lang w:eastAsia="ko-KR"/>
        </w:rPr>
        <w:fldChar w:fldCharType="end"/>
      </w:r>
    </w:p>
    <w:p w:rsidR="00A97123" w:rsidRPr="00A97123" w:rsidRDefault="00A97123" w:rsidP="00A97123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문제</w:t>
      </w:r>
      <w:r w:rsidR="00A97123">
        <w:rPr>
          <w:rFonts w:ascii="Batang" w:eastAsia="Batang" w:hAnsi="Batang" w:cs="Batang" w:hint="eastAsia"/>
          <w:lang w:eastAsia="ko-KR"/>
        </w:rPr>
        <w:t xml:space="preserve"> </w:t>
      </w:r>
      <w:r w:rsidR="00A97123">
        <w:rPr>
          <w:rFonts w:ascii="Batang" w:eastAsia="Batang" w:hAnsi="Batang" w:cs="Batang"/>
          <w:lang w:eastAsia="ko-KR"/>
        </w:rPr>
        <w:t xml:space="preserve">: </w:t>
      </w:r>
      <w:r w:rsidR="00A97123">
        <w:rPr>
          <w:rFonts w:ascii="Batang" w:eastAsia="Batang" w:hAnsi="Batang" w:cs="Batang" w:hint="eastAsia"/>
          <w:lang w:eastAsia="ko-KR"/>
        </w:rPr>
        <w:t>동등성 연산자</w:t>
      </w:r>
      <w:r w:rsidR="00B117A9">
        <w:rPr>
          <w:rFonts w:ascii="Batang" w:eastAsia="Batang" w:hAnsi="Batang" w:cs="Batang" w:hint="eastAsia"/>
          <w:lang w:eastAsia="ko-KR"/>
        </w:rPr>
        <w:t>(</w:t>
      </w:r>
      <w:r w:rsidR="00B117A9">
        <w:rPr>
          <w:rFonts w:ascii="Batang" w:eastAsia="Batang" w:hAnsi="Batang" w:cs="Batang"/>
          <w:lang w:eastAsia="ko-KR"/>
        </w:rPr>
        <w:t>*equality operator)</w:t>
      </w:r>
      <w:r w:rsidR="00A97123">
        <w:rPr>
          <w:rFonts w:ascii="Batang" w:eastAsia="Batang" w:hAnsi="Batang" w:cs="Batang" w:hint="eastAsia"/>
          <w:lang w:eastAsia="ko-KR"/>
        </w:rPr>
        <w:t>의 이름을 모두 써봐.</w:t>
      </w:r>
      <w:r w:rsidR="00B117A9">
        <w:rPr>
          <w:rFonts w:ascii="Batang" w:eastAsia="Batang" w:hAnsi="Batang" w:cs="Batang"/>
          <w:lang w:eastAsia="ko-KR"/>
        </w:rPr>
        <w:t xml:space="preserve"> </w:t>
      </w:r>
      <w:r w:rsidR="00B117A9">
        <w:rPr>
          <w:rFonts w:ascii="Batang" w:eastAsia="Batang" w:hAnsi="Batang" w:cs="Batang" w:hint="eastAsia"/>
          <w:lang w:eastAsia="ko-KR"/>
        </w:rPr>
        <w:t>그리고 무슨뜻인지 한국어로 써봐라.</w:t>
      </w:r>
    </w:p>
    <w:p w:rsidR="00FA402D" w:rsidRDefault="00FA402D" w:rsidP="00FA402D">
      <w:pPr>
        <w:rPr>
          <w:lang w:eastAsia="ko-KR"/>
        </w:rPr>
      </w:pPr>
    </w:p>
    <w:p w:rsidR="00021257" w:rsidRPr="00FA402D" w:rsidRDefault="00FA402D" w:rsidP="0002125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Data is given above.</w:t>
      </w: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A97123">
        <w:rPr>
          <w:rFonts w:ascii="Batang" w:eastAsia="Batang" w:hAnsi="Batang" w:cs="Batang" w:hint="eastAsia"/>
          <w:lang w:eastAsia="ko-KR"/>
        </w:rPr>
        <w:t xml:space="preserve"> </w:t>
      </w:r>
      <w:r w:rsidR="00A97123">
        <w:rPr>
          <w:rFonts w:ascii="Batang" w:eastAsia="Batang" w:hAnsi="Batang" w:cs="Batang"/>
          <w:lang w:eastAsia="ko-KR"/>
        </w:rPr>
        <w:t xml:space="preserve">: </w:t>
      </w:r>
      <w:r w:rsidR="00A97123">
        <w:rPr>
          <w:rFonts w:ascii="Batang" w:eastAsia="Batang" w:hAnsi="Batang" w:cs="Batang" w:hint="eastAsia"/>
          <w:lang w:eastAsia="ko-KR"/>
        </w:rPr>
        <w:t>새로운 불 연산자를 다양하게 써보고,</w:t>
      </w:r>
      <w:r w:rsidR="00A97123">
        <w:rPr>
          <w:rFonts w:ascii="Batang" w:eastAsia="Batang" w:hAnsi="Batang" w:cs="Batang"/>
          <w:lang w:eastAsia="ko-KR"/>
        </w:rPr>
        <w:t xml:space="preserve"> </w:t>
      </w:r>
      <w:r w:rsidR="00A97123">
        <w:rPr>
          <w:rFonts w:ascii="Batang" w:eastAsia="Batang" w:hAnsi="Batang" w:cs="Batang" w:hint="eastAsia"/>
          <w:lang w:eastAsia="ko-KR"/>
        </w:rPr>
        <w:t xml:space="preserve">리턴전에 답이 무엇일까 </w:t>
      </w:r>
      <w:r w:rsidR="00B117A9">
        <w:rPr>
          <w:rFonts w:ascii="Batang" w:eastAsia="Batang" w:hAnsi="Batang" w:cs="Batang" w:hint="eastAsia"/>
          <w:lang w:eastAsia="ko-KR"/>
        </w:rPr>
        <w:t>생각해봐라.</w:t>
      </w:r>
    </w:p>
    <w:p w:rsidR="00FA402D" w:rsidRDefault="00FA402D" w:rsidP="00021257">
      <w:pPr>
        <w:rPr>
          <w:lang w:eastAsia="ko-KR"/>
        </w:rPr>
      </w:pPr>
    </w:p>
    <w:p w:rsidR="00021257" w:rsidRDefault="009E2DB9" w:rsidP="00021257">
      <w:pPr>
        <w:rPr>
          <w:lang w:eastAsia="ko-KR"/>
        </w:rPr>
      </w:pPr>
      <w:bookmarkStart w:id="0" w:name="_GoBack"/>
      <w:r w:rsidRPr="009E2DB9">
        <w:rPr>
          <w:lang w:eastAsia="ko-KR"/>
        </w:rPr>
        <w:drawing>
          <wp:inline distT="0" distB="0" distL="0" distR="0" wp14:anchorId="47B05CBB" wp14:editId="293D16BA">
            <wp:extent cx="3238500" cy="142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57" w:rsidRDefault="00021257" w:rsidP="00B117A9">
      <w:pPr>
        <w:pStyle w:val="Heading1"/>
        <w:rPr>
          <w:rFonts w:ascii="Batang" w:eastAsia="Batang" w:hAnsi="Batang" w:cs="Batang" w:hint="eastAsia"/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English Words to learn ( =&gt; dev dictionary )</w:t>
      </w: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pStyle w:val="Heading1"/>
        <w:rPr>
          <w:lang w:eastAsia="ko-KR"/>
        </w:rPr>
      </w:pPr>
    </w:p>
    <w:sectPr w:rsidR="00021257" w:rsidRPr="00021257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13A5"/>
    <w:multiLevelType w:val="hybridMultilevel"/>
    <w:tmpl w:val="69E27CA0"/>
    <w:lvl w:ilvl="0" w:tplc="D77412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0295"/>
    <w:multiLevelType w:val="hybridMultilevel"/>
    <w:tmpl w:val="94E6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F7273"/>
    <w:multiLevelType w:val="hybridMultilevel"/>
    <w:tmpl w:val="831084A0"/>
    <w:lvl w:ilvl="0" w:tplc="71320CC6">
      <w:start w:val="1"/>
      <w:numFmt w:val="bullet"/>
      <w:lvlText w:val=""/>
      <w:lvlJc w:val="left"/>
      <w:pPr>
        <w:ind w:left="1080" w:hanging="360"/>
      </w:pPr>
      <w:rPr>
        <w:rFonts w:ascii="Symbol" w:eastAsia="NanumBarunGothic" w:hAnsi="Symbol" w:cs="Batang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4B21C1"/>
    <w:multiLevelType w:val="hybridMultilevel"/>
    <w:tmpl w:val="A458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23"/>
    <w:rsid w:val="00021257"/>
    <w:rsid w:val="003346EA"/>
    <w:rsid w:val="003527D6"/>
    <w:rsid w:val="00365155"/>
    <w:rsid w:val="00492A5C"/>
    <w:rsid w:val="00545FAA"/>
    <w:rsid w:val="005531B3"/>
    <w:rsid w:val="005A4967"/>
    <w:rsid w:val="005A5D46"/>
    <w:rsid w:val="00887444"/>
    <w:rsid w:val="00987F65"/>
    <w:rsid w:val="009E2DB9"/>
    <w:rsid w:val="00A4165C"/>
    <w:rsid w:val="00A97123"/>
    <w:rsid w:val="00AF2604"/>
    <w:rsid w:val="00B0587C"/>
    <w:rsid w:val="00B117A9"/>
    <w:rsid w:val="00B53A7A"/>
    <w:rsid w:val="00C20CE0"/>
    <w:rsid w:val="00C8486A"/>
    <w:rsid w:val="00C96B98"/>
    <w:rsid w:val="00CB6CE3"/>
    <w:rsid w:val="00CC02B9"/>
    <w:rsid w:val="00D04996"/>
    <w:rsid w:val="00D44ED7"/>
    <w:rsid w:val="00DC6944"/>
    <w:rsid w:val="00E654E2"/>
    <w:rsid w:val="00E900DC"/>
    <w:rsid w:val="00F23A06"/>
    <w:rsid w:val="00F240D8"/>
    <w:rsid w:val="00FA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94900"/>
  <w14:defaultImageDpi w14:val="32767"/>
  <w15:chartTrackingRefBased/>
  <w15:docId w15:val="{AE5CAF18-4A9B-0640-BCB9-7AEF8530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5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2125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7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A9"/>
    <w:rPr>
      <w:rFonts w:ascii="Times New Roman" w:hAnsi="Times New Roman" w:cs="Times New Roman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A4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cky/Library/Group%20Containers/UBF8T346G9.Office/User%20Content.localized/Templates.localized/&#4355;&#4453;&#4370;&#4450;&#4359;&#4457;&#4352;&#446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더해보기.dotx</Template>
  <TotalTime>27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한석희</dc:creator>
  <cp:keywords/>
  <dc:description/>
  <cp:lastModifiedBy>han seokhee</cp:lastModifiedBy>
  <cp:revision>1</cp:revision>
  <dcterms:created xsi:type="dcterms:W3CDTF">2019-02-18T01:10:00Z</dcterms:created>
  <dcterms:modified xsi:type="dcterms:W3CDTF">2019-02-18T02:36:00Z</dcterms:modified>
</cp:coreProperties>
</file>